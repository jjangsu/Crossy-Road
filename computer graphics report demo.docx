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0E2138" w:rsidRDefault="00924F4F" w:rsidP="00C6554A">
      <w:pPr>
        <w:pStyle w:val="a9"/>
        <w:rPr>
          <w:rFonts w:ascii="HY중고딕" w:eastAsia="HY중고딕" w:hAnsi="맑은 고딕"/>
        </w:rPr>
      </w:pPr>
      <w:r w:rsidRPr="000E2138">
        <w:rPr>
          <w:rFonts w:ascii="HY중고딕" w:eastAsia="HY중고딕" w:hint="eastAsia"/>
          <w:noProof/>
        </w:rPr>
        <w:drawing>
          <wp:inline distT="0" distB="0" distL="0" distR="0" wp14:anchorId="7B53D8E1" wp14:editId="5AB4308A">
            <wp:extent cx="3248025" cy="51720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2B" w:rsidRPr="000E2138" w:rsidRDefault="00E46264" w:rsidP="00C6554A">
      <w:pPr>
        <w:pStyle w:val="a6"/>
        <w:rPr>
          <w:rFonts w:ascii="HY중고딕" w:eastAsia="HY중고딕" w:hAnsi="맑은 고딕"/>
        </w:rPr>
      </w:pPr>
      <w:r w:rsidRPr="000E2138">
        <w:rPr>
          <w:rFonts w:ascii="HY중고딕" w:eastAsia="HY중고딕" w:hAnsi="맑은 고딕" w:hint="eastAsia"/>
        </w:rPr>
        <w:t xml:space="preserve">컴퓨터 그래픽스 </w:t>
      </w:r>
    </w:p>
    <w:p w:rsidR="000E2138" w:rsidRPr="000E2138" w:rsidRDefault="00E46264" w:rsidP="000E2138">
      <w:pPr>
        <w:pStyle w:val="a6"/>
        <w:ind w:left="1440" w:firstLineChars="100" w:firstLine="600"/>
        <w:jc w:val="left"/>
        <w:rPr>
          <w:rFonts w:ascii="HY중고딕" w:eastAsia="HY중고딕" w:hAnsi="맑은 고딕"/>
        </w:rPr>
      </w:pPr>
      <w:r w:rsidRPr="000E2138">
        <w:rPr>
          <w:rFonts w:ascii="HY중고딕" w:eastAsia="HY중고딕" w:hAnsi="맑은 고딕" w:hint="eastAsia"/>
        </w:rPr>
        <w:t>프로젝트</w:t>
      </w:r>
      <w:r w:rsidR="000E2138">
        <w:rPr>
          <w:rFonts w:ascii="HY중고딕" w:eastAsia="HY중고딕" w:hAnsi="맑은 고딕" w:hint="eastAsia"/>
        </w:rPr>
        <w:t xml:space="preserve"> 제안서</w:t>
      </w:r>
    </w:p>
    <w:p w:rsidR="00C6554A" w:rsidRPr="000E2138" w:rsidRDefault="00C6554A" w:rsidP="00C6554A">
      <w:pPr>
        <w:pStyle w:val="a7"/>
        <w:rPr>
          <w:rFonts w:ascii="HY중고딕" w:eastAsia="HY중고딕" w:hAnsi="맑은 고딕"/>
        </w:rPr>
      </w:pPr>
    </w:p>
    <w:p w:rsidR="00E46264" w:rsidRPr="000E2138" w:rsidRDefault="00E46264" w:rsidP="00C6554A">
      <w:pPr>
        <w:pStyle w:val="a5"/>
        <w:rPr>
          <w:rFonts w:ascii="HY중고딕" w:eastAsia="HY중고딕" w:hAnsi="맑은 고딕"/>
          <w:lang w:val="ko-KR" w:bidi="ko-KR"/>
        </w:rPr>
      </w:pPr>
      <w:r w:rsidRPr="000E2138">
        <w:rPr>
          <w:rFonts w:ascii="HY중고딕" w:eastAsia="HY중고딕" w:hAnsi="맑은 고딕" w:hint="eastAsia"/>
        </w:rPr>
        <w:t>2017182009 김준혁</w:t>
      </w:r>
      <w:r w:rsidR="00C6554A" w:rsidRPr="000E2138">
        <w:rPr>
          <w:rFonts w:ascii="HY중고딕" w:eastAsia="HY중고딕" w:hAnsi="맑은 고딕" w:hint="eastAsia"/>
          <w:lang w:val="ko-KR" w:bidi="ko-KR"/>
        </w:rPr>
        <w:t xml:space="preserve"> </w:t>
      </w:r>
    </w:p>
    <w:p w:rsidR="00C6554A" w:rsidRPr="000E2138" w:rsidRDefault="006120F1" w:rsidP="00C6554A">
      <w:pPr>
        <w:pStyle w:val="a5"/>
        <w:rPr>
          <w:rFonts w:ascii="HY중고딕" w:eastAsia="HY중고딕" w:hAnsi="맑은 고딕"/>
        </w:rPr>
      </w:pPr>
      <w:r w:rsidRPr="000E2138">
        <w:rPr>
          <w:rFonts w:ascii="HY중고딕" w:eastAsia="HY중고딕" w:hAnsi="맑은 고딕" w:hint="eastAsia"/>
          <w:lang w:val="ko-KR" w:bidi="ko-KR"/>
        </w:rPr>
        <w:t>2017180035</w:t>
      </w:r>
      <w:r w:rsidR="00E46264" w:rsidRPr="000E2138">
        <w:rPr>
          <w:rFonts w:ascii="HY중고딕" w:eastAsia="HY중고딕" w:hAnsi="맑은 고딕" w:hint="eastAsia"/>
          <w:lang w:val="ko-KR" w:bidi="ko-KR"/>
        </w:rPr>
        <w:t>장수현</w:t>
      </w:r>
      <w:r w:rsidR="00C6554A" w:rsidRPr="000E2138">
        <w:rPr>
          <w:rFonts w:ascii="HY중고딕" w:eastAsia="HY중고딕" w:hAnsi="맑은 고딕" w:hint="eastAsia"/>
          <w:lang w:val="ko-KR" w:bidi="ko-KR"/>
        </w:rPr>
        <w:br w:type="page"/>
      </w:r>
    </w:p>
    <w:p w:rsidR="000E2138" w:rsidRPr="000E2138" w:rsidRDefault="000E2138" w:rsidP="00AA622B">
      <w:pPr>
        <w:pStyle w:val="2"/>
        <w:rPr>
          <w:rFonts w:ascii="HY중고딕" w:eastAsia="HY중고딕" w:hAnsi="맑은 고딕"/>
        </w:rPr>
      </w:pPr>
      <w:r w:rsidRPr="000E2138">
        <w:rPr>
          <w:rFonts w:ascii="HY중고딕" w:eastAsia="HY중고딕" w:hAnsi="맑은 고딕" w:hint="eastAsia"/>
        </w:rPr>
        <w:lastRenderedPageBreak/>
        <w:t>프로젝트 개요</w:t>
      </w:r>
    </w:p>
    <w:p w:rsidR="000E2138" w:rsidRDefault="000E2138" w:rsidP="000E2138">
      <w:pPr>
        <w:pStyle w:val="afd"/>
        <w:numPr>
          <w:ilvl w:val="0"/>
          <w:numId w:val="24"/>
        </w:numPr>
        <w:ind w:leftChars="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 xml:space="preserve">플랫폼: </w:t>
      </w:r>
      <w:r w:rsidR="0079207F">
        <w:rPr>
          <w:rFonts w:ascii="HY중고딕" w:eastAsia="HY중고딕" w:hint="eastAsia"/>
        </w:rPr>
        <w:t>윈도우</w:t>
      </w:r>
    </w:p>
    <w:p w:rsidR="0079207F" w:rsidRDefault="0079207F" w:rsidP="000E2138">
      <w:pPr>
        <w:pStyle w:val="afd"/>
        <w:numPr>
          <w:ilvl w:val="0"/>
          <w:numId w:val="24"/>
        </w:numPr>
        <w:ind w:leftChars="0"/>
        <w:rPr>
          <w:rFonts w:ascii="HY중고딕" w:eastAsia="HY중고딕"/>
        </w:rPr>
      </w:pPr>
      <w:r>
        <w:rPr>
          <w:rFonts w:ascii="HY중고딕" w:eastAsia="HY중고딕" w:hint="eastAsia"/>
        </w:rPr>
        <w:t>개발 언어:</w:t>
      </w:r>
      <w:r>
        <w:rPr>
          <w:rFonts w:ascii="HY중고딕" w:eastAsia="HY중고딕"/>
        </w:rPr>
        <w:t xml:space="preserve"> </w:t>
      </w:r>
      <w:proofErr w:type="spellStart"/>
      <w:r>
        <w:rPr>
          <w:rFonts w:ascii="HY중고딕" w:eastAsia="HY중고딕"/>
        </w:rPr>
        <w:t>openGL</w:t>
      </w:r>
      <w:proofErr w:type="spellEnd"/>
      <w:r>
        <w:rPr>
          <w:rFonts w:ascii="HY중고딕" w:eastAsia="HY중고딕"/>
        </w:rPr>
        <w:t xml:space="preserve">, </w:t>
      </w:r>
      <w:proofErr w:type="spellStart"/>
      <w:r>
        <w:rPr>
          <w:rFonts w:ascii="HY중고딕" w:eastAsia="HY중고딕" w:hint="eastAsia"/>
        </w:rPr>
        <w:t>c</w:t>
      </w:r>
      <w:r>
        <w:rPr>
          <w:rFonts w:ascii="HY중고딕" w:eastAsia="HY중고딕"/>
        </w:rPr>
        <w:t>++</w:t>
      </w:r>
      <w:proofErr w:type="spellEnd"/>
    </w:p>
    <w:p w:rsidR="0079207F" w:rsidRDefault="0079207F" w:rsidP="000E2138">
      <w:pPr>
        <w:pStyle w:val="afd"/>
        <w:numPr>
          <w:ilvl w:val="0"/>
          <w:numId w:val="24"/>
        </w:numPr>
        <w:ind w:leftChars="0"/>
        <w:rPr>
          <w:rFonts w:ascii="HY중고딕" w:eastAsia="HY중고딕"/>
        </w:rPr>
      </w:pPr>
      <w:r>
        <w:rPr>
          <w:rFonts w:ascii="HY중고딕" w:eastAsia="HY중고딕" w:hint="eastAsia"/>
        </w:rPr>
        <w:t>프로젝트 목적: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 w:hint="eastAsia"/>
        </w:rPr>
        <w:t>프로그래밍 실력 향상 및 팀프로젝트 포트폴리오</w:t>
      </w:r>
    </w:p>
    <w:p w:rsidR="0079207F" w:rsidRDefault="0079207F" w:rsidP="0079207F">
      <w:pPr>
        <w:pStyle w:val="afd"/>
        <w:numPr>
          <w:ilvl w:val="0"/>
          <w:numId w:val="24"/>
        </w:numPr>
        <w:ind w:leftChars="0"/>
        <w:rPr>
          <w:rFonts w:ascii="HY중고딕" w:eastAsia="HY중고딕"/>
        </w:rPr>
      </w:pPr>
      <w:r>
        <w:rPr>
          <w:rFonts w:ascii="HY중고딕" w:eastAsia="HY중고딕" w:hint="eastAsia"/>
        </w:rPr>
        <w:t>팀 구성</w:t>
      </w:r>
    </w:p>
    <w:p w:rsidR="0079207F" w:rsidRDefault="0079207F" w:rsidP="0079207F">
      <w:pPr>
        <w:pStyle w:val="afd"/>
        <w:numPr>
          <w:ilvl w:val="1"/>
          <w:numId w:val="26"/>
        </w:numPr>
        <w:ind w:leftChars="0"/>
        <w:rPr>
          <w:rFonts w:ascii="HY중고딕" w:eastAsia="HY중고딕"/>
        </w:rPr>
      </w:pPr>
      <w:r>
        <w:rPr>
          <w:rFonts w:ascii="HY중고딕" w:eastAsia="HY중고딕" w:hint="eastAsia"/>
        </w:rPr>
        <w:t>장수현(클라이언트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 w:hint="eastAsia"/>
        </w:rPr>
        <w:t xml:space="preserve">겸 </w:t>
      </w:r>
      <w:proofErr w:type="gramStart"/>
      <w:r>
        <w:rPr>
          <w:rFonts w:ascii="HY중고딕" w:eastAsia="HY중고딕" w:hint="eastAsia"/>
        </w:rPr>
        <w:t xml:space="preserve">그래픽 </w:t>
      </w:r>
      <w:r>
        <w:rPr>
          <w:rFonts w:ascii="HY중고딕" w:eastAsia="HY중고딕"/>
        </w:rPr>
        <w:t>/</w:t>
      </w:r>
      <w:proofErr w:type="gramEnd"/>
      <w:r>
        <w:rPr>
          <w:rFonts w:ascii="HY중고딕" w:eastAsia="HY중고딕"/>
        </w:rPr>
        <w:t xml:space="preserve"> </w:t>
      </w:r>
      <w:r>
        <w:rPr>
          <w:rFonts w:ascii="HY중고딕" w:eastAsia="HY중고딕" w:hint="eastAsia"/>
        </w:rPr>
        <w:t>프레임워크를 이용한 게임 제작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 w:hint="eastAsia"/>
        </w:rPr>
        <w:t>및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 w:hint="eastAsia"/>
        </w:rPr>
        <w:t>모델링 담당</w:t>
      </w:r>
      <w:r>
        <w:rPr>
          <w:rFonts w:ascii="HY중고딕" w:eastAsia="HY중고딕"/>
        </w:rPr>
        <w:t>)</w:t>
      </w:r>
    </w:p>
    <w:p w:rsidR="0079207F" w:rsidRDefault="0079207F" w:rsidP="0079207F">
      <w:pPr>
        <w:pStyle w:val="afd"/>
        <w:numPr>
          <w:ilvl w:val="1"/>
          <w:numId w:val="26"/>
        </w:numPr>
        <w:ind w:leftChars="0"/>
        <w:rPr>
          <w:rFonts w:ascii="HY중고딕" w:eastAsia="HY중고딕"/>
        </w:rPr>
      </w:pPr>
      <w:r>
        <w:rPr>
          <w:rFonts w:ascii="HY중고딕" w:eastAsia="HY중고딕" w:hint="eastAsia"/>
        </w:rPr>
        <w:t xml:space="preserve">김준혁(클라이언트 겸 </w:t>
      </w:r>
      <w:proofErr w:type="gramStart"/>
      <w:r>
        <w:rPr>
          <w:rFonts w:ascii="HY중고딕" w:eastAsia="HY중고딕" w:hint="eastAsia"/>
        </w:rPr>
        <w:t>그래픽</w:t>
      </w:r>
      <w:r>
        <w:rPr>
          <w:rFonts w:ascii="HY중고딕" w:eastAsia="HY중고딕"/>
        </w:rPr>
        <w:t xml:space="preserve"> /</w:t>
      </w:r>
      <w:proofErr w:type="gramEnd"/>
      <w:r>
        <w:rPr>
          <w:rFonts w:ascii="HY중고딕" w:eastAsia="HY중고딕"/>
        </w:rPr>
        <w:t xml:space="preserve">  </w:t>
      </w:r>
      <w:r>
        <w:rPr>
          <w:rFonts w:ascii="HY중고딕" w:eastAsia="HY중고딕" w:hint="eastAsia"/>
        </w:rPr>
        <w:t>프레임워크 제작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 w:hint="eastAsia"/>
        </w:rPr>
        <w:t>및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 w:hint="eastAsia"/>
        </w:rPr>
        <w:t>모델링 담당)</w:t>
      </w:r>
    </w:p>
    <w:p w:rsidR="0079207F" w:rsidRDefault="0079207F" w:rsidP="0079207F">
      <w:pPr>
        <w:pStyle w:val="afd"/>
        <w:numPr>
          <w:ilvl w:val="0"/>
          <w:numId w:val="24"/>
        </w:numPr>
        <w:ind w:leftChars="0"/>
        <w:rPr>
          <w:rFonts w:ascii="HY중고딕" w:eastAsia="HY중고딕"/>
        </w:rPr>
      </w:pPr>
      <w:r>
        <w:rPr>
          <w:rFonts w:ascii="HY중고딕" w:eastAsia="HY중고딕" w:hint="eastAsia"/>
        </w:rPr>
        <w:t>개발 기간:</w:t>
      </w:r>
      <w:r>
        <w:rPr>
          <w:rFonts w:ascii="HY중고딕" w:eastAsia="HY중고딕"/>
        </w:rPr>
        <w:t xml:space="preserve"> </w:t>
      </w:r>
      <w:r w:rsidR="004D0584">
        <w:rPr>
          <w:rFonts w:ascii="HY중고딕" w:eastAsia="HY중고딕"/>
        </w:rPr>
        <w:t>5</w:t>
      </w:r>
      <w:r>
        <w:rPr>
          <w:rFonts w:ascii="HY중고딕" w:eastAsia="HY중고딕" w:hint="eastAsia"/>
        </w:rPr>
        <w:t>주</w:t>
      </w:r>
    </w:p>
    <w:p w:rsidR="0079207F" w:rsidRPr="0079207F" w:rsidRDefault="0079207F" w:rsidP="0079207F">
      <w:pPr>
        <w:ind w:left="400"/>
        <w:rPr>
          <w:rFonts w:ascii="HY중고딕" w:eastAsia="HY중고딕"/>
        </w:rPr>
      </w:pPr>
    </w:p>
    <w:p w:rsidR="0079207F" w:rsidRPr="0079207F" w:rsidRDefault="0079207F" w:rsidP="0079207F">
      <w:pPr>
        <w:pStyle w:val="2"/>
        <w:rPr>
          <w:rFonts w:ascii="HY중고딕" w:eastAsia="HY중고딕" w:hAnsi="맑은 고딕"/>
        </w:rPr>
      </w:pPr>
      <w:r>
        <w:rPr>
          <w:rFonts w:ascii="HY중고딕" w:eastAsia="HY중고딕" w:hAnsi="맑은 고딕" w:hint="eastAsia"/>
        </w:rPr>
        <w:t>게임 개요</w:t>
      </w:r>
    </w:p>
    <w:p w:rsidR="00E46264" w:rsidRDefault="0079207F" w:rsidP="00E46264">
      <w:pPr>
        <w:pStyle w:val="a0"/>
        <w:rPr>
          <w:rFonts w:ascii="HY중고딕" w:eastAsia="HY중고딕"/>
        </w:rPr>
      </w:pPr>
      <w:r>
        <w:rPr>
          <w:rFonts w:ascii="HY중고딕" w:eastAsia="HY중고딕" w:hint="eastAsia"/>
        </w:rPr>
        <w:t>게임 이름:</w:t>
      </w:r>
      <w:r>
        <w:rPr>
          <w:rFonts w:ascii="HY중고딕" w:eastAsia="HY중고딕"/>
        </w:rPr>
        <w:t xml:space="preserve"> </w:t>
      </w:r>
      <w:r w:rsidR="008364CA">
        <w:rPr>
          <w:rFonts w:ascii="HY중고딕" w:eastAsia="HY중고딕" w:hint="eastAsia"/>
        </w:rPr>
        <w:t>길 건너 친구들(</w:t>
      </w:r>
      <w:proofErr w:type="spellStart"/>
      <w:r w:rsidR="008364CA">
        <w:rPr>
          <w:rFonts w:ascii="HY중고딕" w:eastAsia="HY중고딕"/>
        </w:rPr>
        <w:t>Crossy</w:t>
      </w:r>
      <w:proofErr w:type="spellEnd"/>
      <w:r w:rsidR="008364CA">
        <w:rPr>
          <w:rFonts w:ascii="HY중고딕" w:eastAsia="HY중고딕"/>
        </w:rPr>
        <w:t xml:space="preserve"> Road)</w:t>
      </w:r>
    </w:p>
    <w:p w:rsidR="00E46264" w:rsidRDefault="008364CA" w:rsidP="008364CA">
      <w:pPr>
        <w:pStyle w:val="a0"/>
        <w:rPr>
          <w:rFonts w:ascii="HY중고딕" w:eastAsia="HY중고딕"/>
        </w:rPr>
      </w:pPr>
      <w:r>
        <w:rPr>
          <w:rFonts w:ascii="HY중고딕" w:eastAsia="HY중고딕" w:hint="eastAsia"/>
        </w:rPr>
        <w:t>게임 장르:</w:t>
      </w:r>
      <w:r>
        <w:rPr>
          <w:rFonts w:ascii="HY중고딕" w:eastAsia="HY중고딕"/>
        </w:rPr>
        <w:t xml:space="preserve"> </w:t>
      </w:r>
      <w:r w:rsidRPr="000E2138">
        <w:rPr>
          <w:rFonts w:ascii="HY중고딕" w:eastAsia="HY중고딕" w:hint="eastAsia"/>
        </w:rPr>
        <w:t>3차원 HIPSTER WHALE에서 제작한 3차원 아케이드 게임</w:t>
      </w:r>
    </w:p>
    <w:p w:rsidR="008364CA" w:rsidRPr="008364CA" w:rsidRDefault="008364CA" w:rsidP="008364CA">
      <w:pPr>
        <w:pStyle w:val="a0"/>
        <w:rPr>
          <w:rFonts w:ascii="HY중고딕" w:eastAsia="HY중고딕"/>
        </w:rPr>
      </w:pPr>
      <w:r>
        <w:rPr>
          <w:rFonts w:ascii="HY중고딕" w:eastAsia="HY중고딕" w:hint="eastAsia"/>
        </w:rPr>
        <w:t>게임 소개: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 w:hint="eastAsia"/>
        </w:rPr>
        <w:t>주인공 앞</w:t>
      </w:r>
      <w:r>
        <w:rPr>
          <w:rFonts w:ascii="HY중고딕" w:eastAsia="HY중고딕"/>
        </w:rPr>
        <w:t xml:space="preserve">, </w:t>
      </w:r>
      <w:r>
        <w:rPr>
          <w:rFonts w:ascii="HY중고딕" w:eastAsia="HY중고딕" w:hint="eastAsia"/>
        </w:rPr>
        <w:t>뒤로 차와 기차가 달리고 있다.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 w:hint="eastAsia"/>
        </w:rPr>
        <w:t>주인공은 앞,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 w:hint="eastAsia"/>
        </w:rPr>
        <w:t>뒤,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 w:hint="eastAsia"/>
        </w:rPr>
        <w:t>양 옆으로 움직일 수 있다.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 w:hint="eastAsia"/>
        </w:rPr>
        <w:t>최대한 많이 전진하면서 상아 남아야 한다.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 w:hint="eastAsia"/>
        </w:rPr>
        <w:t>주인공이 일정 시간만큼 앞으로 가지 않으면 새에게 붙잡혀가며 게임이 끝나기도 한다.</w:t>
      </w:r>
    </w:p>
    <w:p w:rsidR="00E46264" w:rsidRPr="000E2138" w:rsidRDefault="008364CA" w:rsidP="00E46264">
      <w:pPr>
        <w:pStyle w:val="a0"/>
        <w:rPr>
          <w:rFonts w:ascii="HY중고딕" w:eastAsia="HY중고딕"/>
        </w:rPr>
      </w:pPr>
      <w:r>
        <w:rPr>
          <w:rFonts w:ascii="HY중고딕" w:eastAsia="HY중고딕" w:hint="eastAsia"/>
        </w:rPr>
        <w:t>종료 조건:</w:t>
      </w:r>
      <w:r>
        <w:rPr>
          <w:rFonts w:ascii="HY중고딕" w:eastAsia="HY중고딕"/>
        </w:rPr>
        <w:t xml:space="preserve"> </w:t>
      </w:r>
      <w:r w:rsidR="00E46264" w:rsidRPr="000E2138">
        <w:rPr>
          <w:rFonts w:ascii="HY중고딕" w:eastAsia="HY중고딕" w:hint="eastAsia"/>
        </w:rPr>
        <w:t xml:space="preserve">자동차와의 충돌, 물에 빠질 시, 장시간 이동을 하지 않을 시, </w:t>
      </w:r>
      <w:r>
        <w:rPr>
          <w:rFonts w:ascii="HY중고딕" w:eastAsia="HY중고딕" w:hint="eastAsia"/>
        </w:rPr>
        <w:t xml:space="preserve">카메라 시점보다 </w:t>
      </w:r>
      <w:r w:rsidR="00E46264" w:rsidRPr="000E2138">
        <w:rPr>
          <w:rFonts w:ascii="HY중고딕" w:eastAsia="HY중고딕" w:hint="eastAsia"/>
        </w:rPr>
        <w:t>뒤로 갔을 시 사망</w:t>
      </w:r>
    </w:p>
    <w:p w:rsidR="006120F1" w:rsidRPr="000E2138" w:rsidRDefault="006120F1" w:rsidP="00E46264">
      <w:pPr>
        <w:pStyle w:val="a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게임 캐릭터: 닭이 기본 캐릭터</w:t>
      </w:r>
      <w:r w:rsidR="000E2138" w:rsidRPr="000E2138">
        <w:rPr>
          <w:rFonts w:ascii="HY중고딕" w:eastAsia="HY중고딕" w:hint="eastAsia"/>
        </w:rPr>
        <w:t>이고 게임을 진행해가면서 캐릭터를 얻어가는 형식</w:t>
      </w:r>
    </w:p>
    <w:p w:rsidR="00E46264" w:rsidRPr="000E2138" w:rsidRDefault="00E46264" w:rsidP="00E46264">
      <w:pPr>
        <w:numPr>
          <w:ilvl w:val="0"/>
          <w:numId w:val="16"/>
        </w:numPr>
        <w:wordWrap w:val="0"/>
        <w:spacing w:before="30" w:after="15" w:line="270" w:lineRule="atLeast"/>
        <w:ind w:left="-9180"/>
        <w:textAlignment w:val="top"/>
        <w:rPr>
          <w:rFonts w:ascii="HY중고딕" w:eastAsia="HY중고딕" w:hAnsi="굴림" w:cs="굴림"/>
          <w:color w:val="000000"/>
          <w:sz w:val="18"/>
          <w:szCs w:val="18"/>
        </w:rPr>
      </w:pPr>
    </w:p>
    <w:p w:rsidR="0079207F" w:rsidRDefault="006120F1" w:rsidP="008364CA">
      <w:pPr>
        <w:pStyle w:val="2"/>
        <w:rPr>
          <w:rFonts w:ascii="HY중고딕" w:eastAsia="HY중고딕" w:hAnsi="맑은 고딕"/>
        </w:rPr>
      </w:pPr>
      <w:r w:rsidRPr="000E2138">
        <w:rPr>
          <w:rFonts w:ascii="HY중고딕" w:eastAsia="HY중고딕" w:hAnsi="맑은 고딕" w:hint="eastAsia"/>
          <w:noProof/>
        </w:rPr>
        <w:drawing>
          <wp:inline distT="0" distB="0" distL="0" distR="0" wp14:anchorId="5C3C6122" wp14:editId="13673E8E">
            <wp:extent cx="1209675" cy="12096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138">
        <w:rPr>
          <w:rFonts w:ascii="HY중고딕" w:eastAsia="HY중고딕" w:hAnsi="맑은 고딕" w:hint="eastAsia"/>
          <w:noProof/>
        </w:rPr>
        <w:drawing>
          <wp:inline distT="0" distB="0" distL="0" distR="0">
            <wp:extent cx="3675272" cy="2066925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966" cy="207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4CA" w:rsidRPr="008364CA" w:rsidRDefault="008364CA" w:rsidP="008364CA"/>
    <w:p w:rsidR="008364CA" w:rsidRDefault="008364CA" w:rsidP="008364CA">
      <w:pPr>
        <w:pStyle w:val="2"/>
        <w:rPr>
          <w:rFonts w:ascii="HY중고딕" w:eastAsia="HY중고딕" w:hAnsi="맑은 고딕"/>
        </w:rPr>
      </w:pPr>
      <w:r>
        <w:rPr>
          <w:rFonts w:ascii="HY중고딕" w:eastAsia="HY중고딕" w:hAnsi="맑은 고딕" w:hint="eastAsia"/>
        </w:rPr>
        <w:lastRenderedPageBreak/>
        <w:t>상세 기획</w:t>
      </w:r>
    </w:p>
    <w:p w:rsidR="00DF1B41" w:rsidRPr="00DF1B41" w:rsidRDefault="00DF1B41" w:rsidP="00DF1B41"/>
    <w:p w:rsidR="008364CA" w:rsidRPr="000E2138" w:rsidRDefault="008364CA" w:rsidP="008364CA">
      <w:pPr>
        <w:pStyle w:val="a0"/>
        <w:numPr>
          <w:ilvl w:val="0"/>
          <w:numId w:val="0"/>
        </w:numPr>
        <w:rPr>
          <w:rFonts w:ascii="HY중고딕" w:eastAsia="HY중고딕"/>
        </w:rPr>
      </w:pPr>
      <w:r>
        <w:rPr>
          <w:rFonts w:ascii="HY중고딕" w:eastAsia="HY중고딕"/>
        </w:rPr>
        <w:t xml:space="preserve">1. </w:t>
      </w:r>
      <w:r>
        <w:rPr>
          <w:rFonts w:ascii="HY중고딕" w:eastAsia="HY중고딕" w:hint="eastAsia"/>
        </w:rPr>
        <w:t>모델링</w:t>
      </w:r>
    </w:p>
    <w:p w:rsidR="006120F1" w:rsidRPr="000E2138" w:rsidRDefault="00924F4F" w:rsidP="00924F4F">
      <w:pPr>
        <w:pStyle w:val="a0"/>
        <w:ind w:leftChars="164" w:left="721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주인공 캐릭터</w:t>
      </w:r>
    </w:p>
    <w:p w:rsidR="00E46264" w:rsidRPr="000E2138" w:rsidRDefault="006120F1" w:rsidP="006120F1">
      <w:pPr>
        <w:pStyle w:val="a0"/>
        <w:numPr>
          <w:ilvl w:val="0"/>
          <w:numId w:val="0"/>
        </w:numPr>
        <w:ind w:left="362" w:firstLine="359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-게임 시작 전 여러 캐릭터들 중 자신이 원하는 캐릭터를 선택하여 진행</w:t>
      </w:r>
    </w:p>
    <w:p w:rsidR="00E46264" w:rsidRPr="000E2138" w:rsidRDefault="00E46264" w:rsidP="00924F4F">
      <w:pPr>
        <w:pStyle w:val="a0"/>
        <w:ind w:leftChars="164" w:left="721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나무 3개,</w:t>
      </w:r>
      <w:r w:rsidR="00924F4F" w:rsidRPr="000E2138">
        <w:rPr>
          <w:rFonts w:ascii="HY중고딕" w:eastAsia="HY중고딕" w:hint="eastAsia"/>
        </w:rPr>
        <w:t xml:space="preserve"> 돌 1개, 새 1마리, 동전 1개, 잔디타일 1개</w:t>
      </w:r>
    </w:p>
    <w:p w:rsidR="00924F4F" w:rsidRPr="000E2138" w:rsidRDefault="00924F4F" w:rsidP="00924F4F">
      <w:pPr>
        <w:pStyle w:val="a0"/>
        <w:ind w:leftChars="164" w:left="721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 xml:space="preserve">자동차`   </w:t>
      </w:r>
    </w:p>
    <w:p w:rsidR="00924F4F" w:rsidRPr="000E2138" w:rsidRDefault="00924F4F" w:rsidP="006120F1">
      <w:pPr>
        <w:pStyle w:val="a0"/>
        <w:numPr>
          <w:ilvl w:val="0"/>
          <w:numId w:val="23"/>
        </w:numPr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소형차 1대</w:t>
      </w:r>
      <w:r w:rsidR="006120F1" w:rsidRPr="000E2138">
        <w:rPr>
          <w:rFonts w:ascii="HY중고딕" w:eastAsia="HY중고딕" w:hint="eastAsia"/>
        </w:rPr>
        <w:t>: 택시 모양으로 계획</w:t>
      </w:r>
    </w:p>
    <w:p w:rsidR="00924F4F" w:rsidRPr="000E2138" w:rsidRDefault="00924F4F" w:rsidP="006120F1">
      <w:pPr>
        <w:pStyle w:val="a0"/>
        <w:numPr>
          <w:ilvl w:val="0"/>
          <w:numId w:val="23"/>
        </w:numPr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중형차 1 대</w:t>
      </w:r>
    </w:p>
    <w:p w:rsidR="00924F4F" w:rsidRPr="000E2138" w:rsidRDefault="00924F4F" w:rsidP="006120F1">
      <w:pPr>
        <w:pStyle w:val="a0"/>
        <w:numPr>
          <w:ilvl w:val="0"/>
          <w:numId w:val="23"/>
        </w:numPr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대형차 1대</w:t>
      </w:r>
    </w:p>
    <w:p w:rsidR="00F15239" w:rsidRPr="000E2138" w:rsidRDefault="00F15239" w:rsidP="00F15239">
      <w:pPr>
        <w:pStyle w:val="a0"/>
        <w:numPr>
          <w:ilvl w:val="0"/>
          <w:numId w:val="0"/>
        </w:numPr>
        <w:ind w:left="360" w:firstLine="36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 xml:space="preserve">-   </w:t>
      </w:r>
      <w:r w:rsidR="00924F4F" w:rsidRPr="000E2138">
        <w:rPr>
          <w:rFonts w:ascii="HY중고딕" w:eastAsia="HY중고딕" w:hint="eastAsia"/>
        </w:rPr>
        <w:t>트럭 2대</w:t>
      </w:r>
    </w:p>
    <w:p w:rsidR="00924F4F" w:rsidRDefault="006120F1" w:rsidP="000827D1">
      <w:pPr>
        <w:pStyle w:val="a0"/>
        <w:numPr>
          <w:ilvl w:val="0"/>
          <w:numId w:val="0"/>
        </w:numPr>
        <w:ind w:left="360" w:firstLine="36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 xml:space="preserve">- </w:t>
      </w:r>
      <w:r w:rsidR="00F15239" w:rsidRPr="000E2138">
        <w:rPr>
          <w:rFonts w:ascii="HY중고딕" w:eastAsia="HY중고딕" w:hint="eastAsia"/>
        </w:rPr>
        <w:t xml:space="preserve">   </w:t>
      </w:r>
      <w:r w:rsidR="00924F4F" w:rsidRPr="000E2138">
        <w:rPr>
          <w:rFonts w:ascii="HY중고딕" w:eastAsia="HY중고딕" w:hint="eastAsia"/>
        </w:rPr>
        <w:t>기차 1열</w:t>
      </w:r>
      <w:r w:rsidRPr="000E2138">
        <w:rPr>
          <w:rFonts w:ascii="HY중고딕" w:eastAsia="HY중고딕" w:hint="eastAsia"/>
        </w:rPr>
        <w:t xml:space="preserve">: </w:t>
      </w:r>
      <w:r w:rsidR="00924F4F" w:rsidRPr="000E2138">
        <w:rPr>
          <w:rFonts w:ascii="HY중고딕" w:eastAsia="HY중고딕" w:hint="eastAsia"/>
        </w:rPr>
        <w:t>기차 칸을 3~5개를 이어서 기차처럼 보이게 구현</w:t>
      </w:r>
    </w:p>
    <w:p w:rsidR="008364CA" w:rsidRDefault="008364CA" w:rsidP="000827D1">
      <w:pPr>
        <w:pStyle w:val="a0"/>
        <w:numPr>
          <w:ilvl w:val="0"/>
          <w:numId w:val="0"/>
        </w:numPr>
        <w:ind w:left="360" w:firstLine="360"/>
        <w:rPr>
          <w:noProof/>
        </w:rPr>
      </w:pPr>
      <w:r>
        <w:rPr>
          <w:noProof/>
        </w:rPr>
        <w:drawing>
          <wp:inline distT="0" distB="0" distL="0" distR="0">
            <wp:extent cx="1702053" cy="1266825"/>
            <wp:effectExtent l="0" t="0" r="0" b="0"/>
            <wp:docPr id="6" name="그림 6" descr="https://t1.daumcdn.net/cfile/tistory/99D9413359AA9C3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D9413359AA9C36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053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19200" cy="1066800"/>
            <wp:effectExtent l="0" t="0" r="0" b="0"/>
            <wp:docPr id="8" name="그림 8" descr="https://t1.daumcdn.net/cfile/tistory/99157E3359AA9C4A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99157E3359AA9C4A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838325" cy="1400175"/>
            <wp:effectExtent l="0" t="0" r="9525" b="9525"/>
            <wp:docPr id="7" name="그림 7" descr="https://t1.daumcdn.net/cfile/tistory/99EF103359AA9C0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99EF103359AA9C0E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41" w:rsidRPr="000E2138" w:rsidRDefault="00DF1B41" w:rsidP="000827D1">
      <w:pPr>
        <w:pStyle w:val="a0"/>
        <w:numPr>
          <w:ilvl w:val="0"/>
          <w:numId w:val="0"/>
        </w:numPr>
        <w:ind w:left="360" w:firstLine="360"/>
        <w:rPr>
          <w:rFonts w:ascii="HY중고딕" w:eastAsia="HY중고딕"/>
        </w:rPr>
      </w:pPr>
    </w:p>
    <w:p w:rsidR="00924F4F" w:rsidRPr="000E2138" w:rsidRDefault="008364CA" w:rsidP="00924F4F">
      <w:pPr>
        <w:pStyle w:val="a0"/>
        <w:numPr>
          <w:ilvl w:val="0"/>
          <w:numId w:val="0"/>
        </w:numPr>
        <w:ind w:left="360" w:hanging="360"/>
        <w:rPr>
          <w:rFonts w:ascii="HY중고딕" w:eastAsia="HY중고딕"/>
        </w:rPr>
      </w:pPr>
      <w:r>
        <w:rPr>
          <w:rFonts w:ascii="HY중고딕" w:eastAsia="HY중고딕"/>
        </w:rPr>
        <w:t>2</w:t>
      </w:r>
      <w:r w:rsidR="00924F4F" w:rsidRPr="000E2138">
        <w:rPr>
          <w:rFonts w:ascii="HY중고딕" w:eastAsia="HY중고딕" w:hint="eastAsia"/>
        </w:rPr>
        <w:t>. 애니메이션</w:t>
      </w:r>
    </w:p>
    <w:p w:rsidR="00924F4F" w:rsidRPr="000E2138" w:rsidRDefault="00924F4F" w:rsidP="00924F4F">
      <w:pPr>
        <w:pStyle w:val="a0"/>
        <w:ind w:leftChars="200" w:left="80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자동차 들은 일정 주기로 발생하여 일정 속도로 좌 또는 우로 연속하며 이동</w:t>
      </w:r>
    </w:p>
    <w:p w:rsidR="00924F4F" w:rsidRPr="000E2138" w:rsidRDefault="00924F4F" w:rsidP="00924F4F">
      <w:pPr>
        <w:pStyle w:val="a0"/>
        <w:ind w:leftChars="200" w:left="80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기차는 경고표시</w:t>
      </w:r>
      <w:r w:rsidR="00F15239" w:rsidRPr="000E2138">
        <w:rPr>
          <w:rFonts w:ascii="HY중고딕" w:eastAsia="HY중고딕" w:hint="eastAsia"/>
        </w:rPr>
        <w:t>(신호등)</w:t>
      </w:r>
      <w:r w:rsidRPr="000E2138">
        <w:rPr>
          <w:rFonts w:ascii="HY중고딕" w:eastAsia="HY중고딕" w:hint="eastAsia"/>
        </w:rPr>
        <w:t xml:space="preserve">가 나타난 후 약 3초 후 좌측 혹은 우측에서 </w:t>
      </w:r>
      <w:r w:rsidR="00601088" w:rsidRPr="000E2138">
        <w:rPr>
          <w:rFonts w:ascii="HY중고딕" w:eastAsia="HY중고딕" w:hint="eastAsia"/>
        </w:rPr>
        <w:t xml:space="preserve">다른 차와는 다르게 </w:t>
      </w:r>
      <w:r w:rsidRPr="000E2138">
        <w:rPr>
          <w:rFonts w:ascii="HY중고딕" w:eastAsia="HY중고딕" w:hint="eastAsia"/>
        </w:rPr>
        <w:t>빠른 속도로 지나간다</w:t>
      </w:r>
    </w:p>
    <w:p w:rsidR="00924F4F" w:rsidRPr="000E2138" w:rsidRDefault="00924F4F" w:rsidP="00924F4F">
      <w:pPr>
        <w:pStyle w:val="a0"/>
        <w:ind w:leftChars="200" w:left="80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캐릭터는 이동시 이동 방향으로 점프를 하며 이동한다.</w:t>
      </w:r>
    </w:p>
    <w:p w:rsidR="00924F4F" w:rsidRPr="000E2138" w:rsidRDefault="00924F4F" w:rsidP="00924F4F">
      <w:pPr>
        <w:pStyle w:val="a0"/>
        <w:ind w:leftChars="200" w:left="80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자동차와 충돌 시 사망 애니메이션 구현</w:t>
      </w:r>
    </w:p>
    <w:p w:rsidR="00924F4F" w:rsidRPr="000E2138" w:rsidRDefault="00924F4F" w:rsidP="00924F4F">
      <w:pPr>
        <w:pStyle w:val="a0"/>
        <w:ind w:leftChars="200" w:left="80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 xml:space="preserve">오랜 시간 움직이지않아서 또는 뒤로 너무 많이 갔을 시 에는 새가 주인공을 낚아채 가면서 게임종료 </w:t>
      </w:r>
    </w:p>
    <w:p w:rsidR="00924F4F" w:rsidRDefault="00924F4F" w:rsidP="00924F4F">
      <w:pPr>
        <w:pStyle w:val="a0"/>
        <w:numPr>
          <w:ilvl w:val="0"/>
          <w:numId w:val="0"/>
        </w:numPr>
        <w:ind w:left="360" w:hanging="360"/>
        <w:rPr>
          <w:rFonts w:ascii="HY중고딕" w:eastAsia="HY중고딕"/>
        </w:rPr>
      </w:pPr>
    </w:p>
    <w:p w:rsidR="00DF1B41" w:rsidRPr="000E2138" w:rsidRDefault="00DF1B41" w:rsidP="00924F4F">
      <w:pPr>
        <w:pStyle w:val="a0"/>
        <w:numPr>
          <w:ilvl w:val="0"/>
          <w:numId w:val="0"/>
        </w:numPr>
        <w:ind w:left="360" w:hanging="360"/>
        <w:rPr>
          <w:rFonts w:ascii="HY중고딕" w:eastAsia="HY중고딕"/>
        </w:rPr>
      </w:pPr>
    </w:p>
    <w:p w:rsidR="00AA622B" w:rsidRPr="000E2138" w:rsidRDefault="00AA622B" w:rsidP="00924F4F">
      <w:pPr>
        <w:pStyle w:val="a0"/>
        <w:numPr>
          <w:ilvl w:val="0"/>
          <w:numId w:val="0"/>
        </w:numPr>
        <w:ind w:left="360" w:hanging="36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lastRenderedPageBreak/>
        <w:t>3. 카메라 이동</w:t>
      </w:r>
    </w:p>
    <w:p w:rsidR="00924F4F" w:rsidRPr="000E2138" w:rsidRDefault="00AA622B" w:rsidP="00924F4F">
      <w:pPr>
        <w:pStyle w:val="a0"/>
        <w:ind w:leftChars="200" w:left="80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사망시에 역동적으로 카메라가 움직이면서 사망</w:t>
      </w:r>
      <w:r w:rsidR="00AE3057">
        <w:rPr>
          <w:rFonts w:ascii="HY중고딕" w:eastAsia="HY중고딕" w:hint="eastAsia"/>
        </w:rPr>
        <w:t xml:space="preserve"> </w:t>
      </w:r>
      <w:r w:rsidRPr="000E2138">
        <w:rPr>
          <w:rFonts w:ascii="HY중고딕" w:eastAsia="HY중고딕" w:hint="eastAsia"/>
        </w:rPr>
        <w:t>애니메이션 출력</w:t>
      </w:r>
    </w:p>
    <w:p w:rsidR="00AA622B" w:rsidRPr="000E2138" w:rsidRDefault="00AA622B" w:rsidP="00924F4F">
      <w:pPr>
        <w:pStyle w:val="a0"/>
        <w:ind w:leftChars="200" w:left="80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3인칭 1인칭 모드 선택 가능</w:t>
      </w:r>
    </w:p>
    <w:p w:rsidR="00AA622B" w:rsidRPr="008364CA" w:rsidRDefault="00AA622B" w:rsidP="008364CA">
      <w:pPr>
        <w:pStyle w:val="a0"/>
        <w:numPr>
          <w:ilvl w:val="0"/>
          <w:numId w:val="31"/>
        </w:numPr>
        <w:rPr>
          <w:rFonts w:ascii="HY중고딕" w:eastAsia="HY중고딕"/>
        </w:rPr>
      </w:pPr>
      <w:r w:rsidRPr="008364CA">
        <w:rPr>
          <w:rFonts w:ascii="HY중고딕" w:eastAsia="HY중고딕" w:hint="eastAsia"/>
        </w:rPr>
        <w:t>3인칭 시에는 원작 게임과 같은 시점</w:t>
      </w:r>
    </w:p>
    <w:p w:rsidR="00AA622B" w:rsidRPr="000E2138" w:rsidRDefault="00AA622B" w:rsidP="008364CA">
      <w:pPr>
        <w:pStyle w:val="a0"/>
        <w:numPr>
          <w:ilvl w:val="0"/>
          <w:numId w:val="31"/>
        </w:numPr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1인칭 시에는 눈 부분에 카메라를 위치시킴</w:t>
      </w:r>
    </w:p>
    <w:p w:rsidR="008364CA" w:rsidRDefault="006614BB" w:rsidP="00E10C5F">
      <w:pPr>
        <w:pStyle w:val="a0"/>
        <w:ind w:leftChars="600" w:left="168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1인칭 시 마우스를 이용해 좌우 둘러볼 수 있음. (최대 120도)</w:t>
      </w:r>
    </w:p>
    <w:p w:rsidR="00E10C5F" w:rsidRPr="00E10C5F" w:rsidRDefault="00E10C5F" w:rsidP="00E10C5F">
      <w:pPr>
        <w:pStyle w:val="a0"/>
        <w:numPr>
          <w:ilvl w:val="0"/>
          <w:numId w:val="0"/>
        </w:numPr>
        <w:rPr>
          <w:rFonts w:ascii="HY중고딕" w:eastAsia="HY중고딕" w:hint="eastAsia"/>
        </w:rPr>
      </w:pPr>
    </w:p>
    <w:p w:rsidR="00AA622B" w:rsidRPr="000E2138" w:rsidRDefault="00AA622B" w:rsidP="008364CA">
      <w:pPr>
        <w:pStyle w:val="a0"/>
        <w:numPr>
          <w:ilvl w:val="0"/>
          <w:numId w:val="0"/>
        </w:numPr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4. 추가 구현</w:t>
      </w:r>
    </w:p>
    <w:p w:rsidR="006B756C" w:rsidRPr="000E2138" w:rsidRDefault="006B756C" w:rsidP="006B756C">
      <w:pPr>
        <w:pStyle w:val="a0"/>
        <w:ind w:leftChars="200" w:left="80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물 위에 떠있는 통나무를 밟을 시 에는 통나무의 특정 위치로 간다</w:t>
      </w:r>
    </w:p>
    <w:p w:rsidR="006B756C" w:rsidRPr="000E2138" w:rsidRDefault="006B756C" w:rsidP="006B756C">
      <w:pPr>
        <w:pStyle w:val="a0"/>
        <w:ind w:leftChars="200" w:left="80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통나무가 물의 흐름에 따라 움직이면 캐릭터도 따라 움직인다.</w:t>
      </w:r>
    </w:p>
    <w:p w:rsidR="006B756C" w:rsidRPr="000E2138" w:rsidRDefault="006B756C" w:rsidP="006B756C">
      <w:pPr>
        <w:pStyle w:val="a0"/>
        <w:ind w:leftChars="200" w:left="80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땅에서 통나무로 혹은 통나무에서 통나무로 이동시 통나무가 이동하는 정도에 따라 캐릭터도 도약 시 적당히 움직인다</w:t>
      </w:r>
    </w:p>
    <w:p w:rsidR="006B756C" w:rsidRPr="000E2138" w:rsidRDefault="006B756C" w:rsidP="006B756C">
      <w:pPr>
        <w:pStyle w:val="a0"/>
        <w:ind w:leftChars="200" w:left="80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표지 사진의 테마를 숲이라 한다면 모델링한 데이터의 색을 바꾸어서 다른 테마를 연출하도록 한다.</w:t>
      </w:r>
    </w:p>
    <w:p w:rsidR="006B756C" w:rsidRPr="000E2138" w:rsidRDefault="006B756C" w:rsidP="006B756C">
      <w:pPr>
        <w:pStyle w:val="a0"/>
        <w:ind w:leftChars="200" w:left="80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맵 곳곳에는 새가 앉아있다. 캐릭터가 특정 거리만큼 가까워진다면 새는 날아가며 도망간다.</w:t>
      </w:r>
    </w:p>
    <w:p w:rsidR="006B756C" w:rsidRPr="000E2138" w:rsidRDefault="006B756C" w:rsidP="006B756C">
      <w:pPr>
        <w:pStyle w:val="a0"/>
        <w:ind w:leftChars="200" w:left="80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비어 있는 타일에 일정 확률로 동전이 위치하고 있다. 동전이 위치하고 있는 타일에 도착하면 동전을 얻을 수 있다.</w:t>
      </w:r>
    </w:p>
    <w:p w:rsidR="006B756C" w:rsidRDefault="006B756C" w:rsidP="006B756C">
      <w:pPr>
        <w:pStyle w:val="a0"/>
        <w:ind w:leftChars="200" w:left="80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앞에 타일에 돌 또는 나무가 있다면 제자리에서 도약을 한다</w:t>
      </w:r>
    </w:p>
    <w:p w:rsidR="005D73E5" w:rsidRPr="000E2138" w:rsidRDefault="005D73E5" w:rsidP="00E10C5F">
      <w:pPr>
        <w:pStyle w:val="a0"/>
        <w:numPr>
          <w:ilvl w:val="0"/>
          <w:numId w:val="0"/>
        </w:numPr>
        <w:ind w:left="360" w:hanging="360"/>
        <w:rPr>
          <w:rFonts w:ascii="HY중고딕" w:eastAsia="HY중고딕" w:hint="eastAsia"/>
        </w:rPr>
      </w:pPr>
    </w:p>
    <w:p w:rsidR="00AA622B" w:rsidRPr="000E2138" w:rsidRDefault="00306C38" w:rsidP="006B756C">
      <w:pPr>
        <w:pStyle w:val="a0"/>
        <w:numPr>
          <w:ilvl w:val="0"/>
          <w:numId w:val="0"/>
        </w:numPr>
        <w:ind w:leftChars="8" w:left="378" w:hanging="36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 xml:space="preserve">5. </w:t>
      </w:r>
      <w:r w:rsidR="008F0B58" w:rsidRPr="000E2138">
        <w:rPr>
          <w:rFonts w:ascii="HY중고딕" w:eastAsia="HY중고딕" w:hint="eastAsia"/>
        </w:rPr>
        <w:t>개발 툴, 참고 자료</w:t>
      </w:r>
    </w:p>
    <w:p w:rsidR="008F0B58" w:rsidRPr="000E2138" w:rsidRDefault="008F0B58" w:rsidP="008F0B58">
      <w:pPr>
        <w:pStyle w:val="a0"/>
        <w:ind w:leftChars="200" w:left="80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Visual Studio 2017</w:t>
      </w:r>
    </w:p>
    <w:p w:rsidR="008F0B58" w:rsidRPr="000E2138" w:rsidRDefault="008F0B58" w:rsidP="008F0B58">
      <w:pPr>
        <w:pStyle w:val="a0"/>
        <w:ind w:leftChars="200" w:left="80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모델링 툴(</w:t>
      </w:r>
      <w:proofErr w:type="spellStart"/>
      <w:r w:rsidRPr="000E2138">
        <w:rPr>
          <w:rFonts w:ascii="HY중고딕" w:eastAsia="HY중고딕" w:hint="eastAsia"/>
        </w:rPr>
        <w:t>Magic</w:t>
      </w:r>
      <w:r w:rsidR="005D73E5">
        <w:rPr>
          <w:rFonts w:ascii="HY중고딕" w:eastAsia="HY중고딕" w:hint="eastAsia"/>
        </w:rPr>
        <w:t>a</w:t>
      </w:r>
      <w:proofErr w:type="spellEnd"/>
      <w:r w:rsidR="005D73E5">
        <w:rPr>
          <w:rFonts w:ascii="HY중고딕" w:eastAsia="HY중고딕"/>
        </w:rPr>
        <w:t xml:space="preserve"> </w:t>
      </w:r>
      <w:r w:rsidRPr="000E2138">
        <w:rPr>
          <w:rFonts w:ascii="HY중고딕" w:eastAsia="HY중고딕" w:hint="eastAsia"/>
        </w:rPr>
        <w:t>Voxel</w:t>
      </w:r>
      <w:r w:rsidR="005D73E5">
        <w:rPr>
          <w:rFonts w:ascii="HY중고딕" w:eastAsia="HY중고딕"/>
        </w:rPr>
        <w:t>)</w:t>
      </w:r>
    </w:p>
    <w:p w:rsidR="008F0B58" w:rsidRPr="000E2138" w:rsidRDefault="008F0B58" w:rsidP="008F0B58">
      <w:pPr>
        <w:pStyle w:val="a0"/>
        <w:ind w:leftChars="200" w:left="80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캐릭터 구현 -&gt; 원작 게임 내 주인공 캐릭터들</w:t>
      </w:r>
      <w:r w:rsidR="00E10C5F" w:rsidRPr="00E10C5F">
        <w:rPr>
          <w:rFonts w:ascii="HY중고딕" w:eastAsia="HY중고딕" w:hint="eastAsia"/>
          <w:color w:val="7030A0"/>
        </w:rPr>
        <w:t>(똑같지 않을 수도 있음)</w:t>
      </w:r>
    </w:p>
    <w:p w:rsidR="008F0B58" w:rsidRPr="000E2138" w:rsidRDefault="008F0B58" w:rsidP="008F0B58">
      <w:pPr>
        <w:pStyle w:val="a0"/>
        <w:ind w:leftChars="200" w:left="80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자동차, 바닥 -&gt; 원작 게임 내 주인공 캐릭터들</w:t>
      </w:r>
      <w:r w:rsidR="00E10C5F" w:rsidRPr="00E10C5F">
        <w:rPr>
          <w:rFonts w:ascii="HY중고딕" w:eastAsia="HY중고딕" w:hint="eastAsia"/>
          <w:color w:val="7030A0"/>
        </w:rPr>
        <w:t>(똑같지 않을 수도 있음)</w:t>
      </w:r>
    </w:p>
    <w:p w:rsidR="00306C38" w:rsidRPr="000E2138" w:rsidRDefault="00306C38" w:rsidP="00306C38">
      <w:pPr>
        <w:pStyle w:val="a0"/>
        <w:numPr>
          <w:ilvl w:val="0"/>
          <w:numId w:val="0"/>
        </w:numPr>
        <w:ind w:left="360" w:hanging="36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6. 모델링 툴</w:t>
      </w:r>
    </w:p>
    <w:p w:rsidR="00306C38" w:rsidRPr="000E2138" w:rsidRDefault="00306C38" w:rsidP="00306C38">
      <w:pPr>
        <w:pStyle w:val="a0"/>
        <w:ind w:leftChars="200" w:left="800"/>
        <w:rPr>
          <w:rFonts w:ascii="HY중고딕" w:eastAsia="HY중고딕"/>
        </w:rPr>
      </w:pPr>
      <w:proofErr w:type="spellStart"/>
      <w:r w:rsidRPr="000E2138">
        <w:rPr>
          <w:rFonts w:ascii="HY중고딕" w:eastAsia="HY중고딕" w:hint="eastAsia"/>
        </w:rPr>
        <w:t>Magic</w:t>
      </w:r>
      <w:r w:rsidR="005D73E5">
        <w:rPr>
          <w:rFonts w:ascii="HY중고딕" w:eastAsia="HY중고딕"/>
        </w:rPr>
        <w:t>a</w:t>
      </w:r>
      <w:proofErr w:type="spellEnd"/>
      <w:r w:rsidR="005D73E5">
        <w:rPr>
          <w:rFonts w:ascii="HY중고딕" w:eastAsia="HY중고딕"/>
        </w:rPr>
        <w:t xml:space="preserve"> </w:t>
      </w:r>
      <w:r w:rsidRPr="000E2138">
        <w:rPr>
          <w:rFonts w:ascii="HY중고딕" w:eastAsia="HY중고딕" w:hint="eastAsia"/>
        </w:rPr>
        <w:t xml:space="preserve">Voxel </w:t>
      </w:r>
    </w:p>
    <w:p w:rsidR="008F0B58" w:rsidRPr="000E2138" w:rsidRDefault="008F0B58" w:rsidP="00306C38">
      <w:pPr>
        <w:pStyle w:val="a0"/>
        <w:ind w:leftChars="200" w:left="80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 xml:space="preserve">홈페이지 </w:t>
      </w:r>
      <w:hyperlink r:id="rId13" w:history="1">
        <w:r w:rsidRPr="000E2138">
          <w:rPr>
            <w:rStyle w:val="af9"/>
            <w:rFonts w:ascii="HY중고딕" w:eastAsia="HY중고딕" w:hint="eastAsia"/>
          </w:rPr>
          <w:t>https:/ephtracy.github.io</w:t>
        </w:r>
      </w:hyperlink>
    </w:p>
    <w:p w:rsidR="00306C38" w:rsidRPr="000E2138" w:rsidRDefault="00306C38" w:rsidP="00306C38">
      <w:pPr>
        <w:pStyle w:val="a0"/>
        <w:ind w:leftChars="200" w:left="80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lastRenderedPageBreak/>
        <w:t>무료 툴이다.</w:t>
      </w:r>
    </w:p>
    <w:p w:rsidR="00306C38" w:rsidRPr="000E2138" w:rsidRDefault="00306C38" w:rsidP="00306C38">
      <w:pPr>
        <w:pStyle w:val="a0"/>
        <w:ind w:leftChars="200" w:left="80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도트 단위로 3D모델링이 가능하다</w:t>
      </w:r>
    </w:p>
    <w:p w:rsidR="008F0B58" w:rsidRPr="000E2138" w:rsidRDefault="00306C38" w:rsidP="008F0B58">
      <w:pPr>
        <w:pStyle w:val="a0"/>
        <w:ind w:leftChars="200" w:left="80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Obj 형태로 컴퓨터 그래픽스에서 사용이 가능하다.</w:t>
      </w:r>
    </w:p>
    <w:p w:rsidR="00306C38" w:rsidRPr="000E2138" w:rsidRDefault="00306C38" w:rsidP="00306C38">
      <w:pPr>
        <w:pStyle w:val="a0"/>
        <w:ind w:leftChars="200" w:left="80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모델링 예시</w:t>
      </w:r>
    </w:p>
    <w:p w:rsidR="00306C38" w:rsidRPr="000E2138" w:rsidRDefault="00306C38" w:rsidP="00306C38">
      <w:pPr>
        <w:pStyle w:val="a0"/>
        <w:numPr>
          <w:ilvl w:val="0"/>
          <w:numId w:val="0"/>
        </w:numPr>
        <w:ind w:left="360" w:hanging="360"/>
        <w:rPr>
          <w:rFonts w:ascii="HY중고딕" w:eastAsia="HY중고딕"/>
        </w:rPr>
      </w:pPr>
    </w:p>
    <w:p w:rsidR="00306C38" w:rsidRPr="000E2138" w:rsidRDefault="00306C38" w:rsidP="00306C38">
      <w:pPr>
        <w:pStyle w:val="a0"/>
        <w:numPr>
          <w:ilvl w:val="0"/>
          <w:numId w:val="0"/>
        </w:numPr>
        <w:ind w:left="1080" w:hanging="360"/>
        <w:rPr>
          <w:rFonts w:ascii="HY중고딕" w:eastAsia="HY중고딕"/>
        </w:rPr>
      </w:pPr>
      <w:r w:rsidRPr="000E2138">
        <w:rPr>
          <w:rFonts w:ascii="HY중고딕" w:eastAsia="HY중고딕" w:hint="eastAsia"/>
          <w:noProof/>
        </w:rPr>
        <w:drawing>
          <wp:inline distT="0" distB="0" distL="0" distR="0" wp14:anchorId="4F9C620B" wp14:editId="61A0D624">
            <wp:extent cx="5274310" cy="296672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38" w:rsidRPr="000E2138" w:rsidRDefault="00306C38" w:rsidP="00306C38">
      <w:pPr>
        <w:pStyle w:val="a0"/>
        <w:ind w:leftChars="300" w:left="1020"/>
        <w:rPr>
          <w:rFonts w:ascii="HY중고딕" w:eastAsia="HY중고딕"/>
        </w:rPr>
      </w:pPr>
      <w:r w:rsidRPr="000E2138">
        <w:rPr>
          <w:rFonts w:ascii="HY중고딕" w:eastAsia="HY중고딕" w:hint="eastAsia"/>
        </w:rPr>
        <w:t>툴 사용법</w:t>
      </w:r>
    </w:p>
    <w:p w:rsidR="00306C38" w:rsidRPr="000E2138" w:rsidRDefault="00C07F3C" w:rsidP="005D73E5">
      <w:pPr>
        <w:pStyle w:val="a0"/>
        <w:numPr>
          <w:ilvl w:val="0"/>
          <w:numId w:val="32"/>
        </w:numPr>
        <w:rPr>
          <w:rFonts w:ascii="HY중고딕" w:eastAsia="HY중고딕"/>
        </w:rPr>
      </w:pPr>
      <w:hyperlink r:id="rId15" w:history="1">
        <w:r w:rsidR="005D73E5" w:rsidRPr="00526B43">
          <w:rPr>
            <w:rStyle w:val="af9"/>
            <w:rFonts w:ascii="HY중고딕" w:eastAsia="HY중고딕"/>
          </w:rPr>
          <w:t>https://exlikeus.tistory.com/310</w:t>
        </w:r>
      </w:hyperlink>
    </w:p>
    <w:p w:rsidR="005D73E5" w:rsidRDefault="005D73E5" w:rsidP="005D73E5">
      <w:pPr>
        <w:pStyle w:val="2"/>
        <w:rPr>
          <w:rFonts w:ascii="HY중고딕" w:eastAsia="HY중고딕" w:hAnsi="맑은 고딕"/>
        </w:rPr>
      </w:pPr>
      <w:r>
        <w:rPr>
          <w:rFonts w:ascii="HY중고딕" w:eastAsia="HY중고딕" w:hAnsi="맑은 고딕" w:hint="eastAsia"/>
        </w:rPr>
        <w:t>개발 일정</w:t>
      </w:r>
    </w:p>
    <w:p w:rsidR="005D73E5" w:rsidRPr="005D73E5" w:rsidRDefault="005D73E5" w:rsidP="005D73E5">
      <w:pPr>
        <w:pStyle w:val="afd"/>
        <w:numPr>
          <w:ilvl w:val="0"/>
          <w:numId w:val="35"/>
        </w:numPr>
        <w:ind w:leftChars="0"/>
      </w:pPr>
      <w:r>
        <w:rPr>
          <w:rFonts w:ascii="HY중고딕" w:eastAsia="HY중고딕" w:hint="eastAsia"/>
        </w:rPr>
        <w:t>우선순위에 기초한 개발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 w:hint="eastAsia"/>
        </w:rPr>
        <w:t>일정</w:t>
      </w:r>
    </w:p>
    <w:p w:rsidR="005D73E5" w:rsidRPr="005D73E5" w:rsidRDefault="005D73E5" w:rsidP="005D73E5">
      <w:pPr>
        <w:pStyle w:val="afd"/>
        <w:numPr>
          <w:ilvl w:val="0"/>
          <w:numId w:val="23"/>
        </w:numPr>
        <w:ind w:leftChars="0"/>
      </w:pPr>
      <w:r>
        <w:rPr>
          <w:rFonts w:ascii="HY중고딕" w:eastAsia="HY중고딕" w:hint="eastAsia"/>
        </w:rPr>
        <w:t>모든 일정은 더 일찍 혹은 더 늦게 진행될 수 있음</w:t>
      </w:r>
    </w:p>
    <w:tbl>
      <w:tblPr>
        <w:tblStyle w:val="aff"/>
        <w:tblW w:w="9655" w:type="dxa"/>
        <w:tblInd w:w="-480" w:type="dxa"/>
        <w:tblLook w:val="04A0" w:firstRow="1" w:lastRow="0" w:firstColumn="1" w:lastColumn="0" w:noHBand="0" w:noVBand="1"/>
      </w:tblPr>
      <w:tblGrid>
        <w:gridCol w:w="1014"/>
        <w:gridCol w:w="2580"/>
        <w:gridCol w:w="3544"/>
        <w:gridCol w:w="2517"/>
      </w:tblGrid>
      <w:tr w:rsidR="005D73E5" w:rsidTr="00A03652">
        <w:trPr>
          <w:trHeight w:val="495"/>
        </w:trPr>
        <w:tc>
          <w:tcPr>
            <w:tcW w:w="1014" w:type="dxa"/>
          </w:tcPr>
          <w:p w:rsidR="005D73E5" w:rsidRPr="005D73E5" w:rsidRDefault="005D73E5" w:rsidP="005D73E5">
            <w:pPr>
              <w:pStyle w:val="afd"/>
              <w:ind w:leftChars="0" w:left="0"/>
              <w:jc w:val="center"/>
              <w:rPr>
                <w:rFonts w:ascii="HY중고딕" w:eastAsia="HY중고딕"/>
              </w:rPr>
            </w:pPr>
            <w:r w:rsidRPr="005D73E5">
              <w:rPr>
                <w:rFonts w:ascii="HY중고딕" w:eastAsia="HY중고딕" w:hint="eastAsia"/>
              </w:rPr>
              <w:t>주차</w:t>
            </w:r>
          </w:p>
        </w:tc>
        <w:tc>
          <w:tcPr>
            <w:tcW w:w="2580" w:type="dxa"/>
          </w:tcPr>
          <w:p w:rsidR="005D73E5" w:rsidRPr="005D73E5" w:rsidRDefault="005D73E5" w:rsidP="005D73E5">
            <w:pPr>
              <w:pStyle w:val="afd"/>
              <w:ind w:leftChars="0" w:left="0"/>
              <w:jc w:val="center"/>
              <w:rPr>
                <w:rFonts w:ascii="HY중고딕" w:eastAsia="HY중고딕"/>
              </w:rPr>
            </w:pPr>
            <w:r w:rsidRPr="005D73E5">
              <w:rPr>
                <w:rFonts w:ascii="HY중고딕" w:eastAsia="HY중고딕" w:hint="eastAsia"/>
              </w:rPr>
              <w:t>1순위</w:t>
            </w:r>
          </w:p>
        </w:tc>
        <w:tc>
          <w:tcPr>
            <w:tcW w:w="3544" w:type="dxa"/>
          </w:tcPr>
          <w:p w:rsidR="005D73E5" w:rsidRPr="005D73E5" w:rsidRDefault="005D73E5" w:rsidP="005D73E5">
            <w:pPr>
              <w:pStyle w:val="afd"/>
              <w:ind w:leftChars="0" w:left="0"/>
              <w:jc w:val="center"/>
              <w:rPr>
                <w:rFonts w:ascii="HY중고딕" w:eastAsia="HY중고딕"/>
              </w:rPr>
            </w:pPr>
            <w:r w:rsidRPr="005D73E5">
              <w:rPr>
                <w:rFonts w:ascii="HY중고딕" w:eastAsia="HY중고딕" w:hint="eastAsia"/>
              </w:rPr>
              <w:t>2순위</w:t>
            </w:r>
          </w:p>
        </w:tc>
        <w:tc>
          <w:tcPr>
            <w:tcW w:w="2517" w:type="dxa"/>
          </w:tcPr>
          <w:p w:rsidR="005D73E5" w:rsidRPr="005D73E5" w:rsidRDefault="005D73E5" w:rsidP="005D73E5">
            <w:pPr>
              <w:pStyle w:val="afd"/>
              <w:ind w:leftChars="0" w:left="0"/>
              <w:jc w:val="center"/>
              <w:rPr>
                <w:rFonts w:ascii="HY중고딕" w:eastAsia="HY중고딕"/>
              </w:rPr>
            </w:pPr>
            <w:r w:rsidRPr="005D73E5">
              <w:rPr>
                <w:rFonts w:ascii="HY중고딕" w:eastAsia="HY중고딕" w:hint="eastAsia"/>
              </w:rPr>
              <w:t>3순위</w:t>
            </w:r>
          </w:p>
        </w:tc>
      </w:tr>
      <w:tr w:rsidR="005D73E5" w:rsidTr="00A03652">
        <w:trPr>
          <w:trHeight w:val="524"/>
        </w:trPr>
        <w:tc>
          <w:tcPr>
            <w:tcW w:w="1014" w:type="dxa"/>
          </w:tcPr>
          <w:p w:rsidR="005D73E5" w:rsidRPr="005D73E5" w:rsidRDefault="005D73E5" w:rsidP="005D73E5">
            <w:pPr>
              <w:pStyle w:val="afd"/>
              <w:ind w:leftChars="0" w:left="0"/>
              <w:jc w:val="center"/>
              <w:rPr>
                <w:rFonts w:ascii="HY중고딕" w:eastAsia="HY중고딕"/>
              </w:rPr>
            </w:pPr>
            <w:r w:rsidRPr="005D73E5">
              <w:rPr>
                <w:rFonts w:ascii="HY중고딕" w:eastAsia="HY중고딕" w:hint="eastAsia"/>
              </w:rPr>
              <w:t>1주차</w:t>
            </w:r>
          </w:p>
        </w:tc>
        <w:tc>
          <w:tcPr>
            <w:tcW w:w="2580" w:type="dxa"/>
          </w:tcPr>
          <w:p w:rsidR="005D73E5" w:rsidRPr="005D73E5" w:rsidRDefault="005D73E5" w:rsidP="00056F87">
            <w:pPr>
              <w:ind w:left="720"/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게임 구상</w:t>
            </w:r>
          </w:p>
        </w:tc>
        <w:tc>
          <w:tcPr>
            <w:tcW w:w="3544" w:type="dxa"/>
          </w:tcPr>
          <w:p w:rsidR="005D73E5" w:rsidRPr="005D73E5" w:rsidRDefault="005D73E5" w:rsidP="00056F87">
            <w:pPr>
              <w:pStyle w:val="afd"/>
              <w:ind w:leftChars="0" w:left="0"/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기획안 작성</w:t>
            </w:r>
          </w:p>
        </w:tc>
        <w:tc>
          <w:tcPr>
            <w:tcW w:w="2517" w:type="dxa"/>
          </w:tcPr>
          <w:p w:rsidR="005D73E5" w:rsidRPr="005D73E5" w:rsidRDefault="005D73E5" w:rsidP="00056F87">
            <w:pPr>
              <w:pStyle w:val="afd"/>
              <w:ind w:leftChars="0" w:left="0"/>
              <w:jc w:val="center"/>
              <w:rPr>
                <w:rFonts w:ascii="HY중고딕" w:eastAsia="HY중고딕"/>
              </w:rPr>
            </w:pPr>
          </w:p>
        </w:tc>
      </w:tr>
      <w:tr w:rsidR="005D73E5" w:rsidTr="00A03652">
        <w:trPr>
          <w:trHeight w:val="495"/>
        </w:trPr>
        <w:tc>
          <w:tcPr>
            <w:tcW w:w="1014" w:type="dxa"/>
          </w:tcPr>
          <w:p w:rsidR="005D73E5" w:rsidRPr="005D73E5" w:rsidRDefault="005D73E5" w:rsidP="005D73E5">
            <w:pPr>
              <w:pStyle w:val="afd"/>
              <w:ind w:leftChars="0" w:left="0"/>
              <w:jc w:val="center"/>
              <w:rPr>
                <w:rFonts w:ascii="HY중고딕" w:eastAsia="HY중고딕"/>
              </w:rPr>
            </w:pPr>
            <w:r w:rsidRPr="005D73E5">
              <w:rPr>
                <w:rFonts w:ascii="HY중고딕" w:eastAsia="HY중고딕" w:hint="eastAsia"/>
              </w:rPr>
              <w:t>2주차</w:t>
            </w:r>
          </w:p>
        </w:tc>
        <w:tc>
          <w:tcPr>
            <w:tcW w:w="2580" w:type="dxa"/>
          </w:tcPr>
          <w:p w:rsidR="005D73E5" w:rsidRPr="005D73E5" w:rsidRDefault="005D73E5" w:rsidP="00056F87">
            <w:pPr>
              <w:pStyle w:val="afd"/>
              <w:ind w:leftChars="0" w:left="0"/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프레임 워크 개발</w:t>
            </w:r>
          </w:p>
        </w:tc>
        <w:tc>
          <w:tcPr>
            <w:tcW w:w="3544" w:type="dxa"/>
          </w:tcPr>
          <w:p w:rsidR="005D73E5" w:rsidRPr="005D73E5" w:rsidRDefault="005D73E5" w:rsidP="00056F87">
            <w:pPr>
              <w:pStyle w:val="afd"/>
              <w:ind w:leftChars="0" w:left="0"/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기본 캐릭터</w:t>
            </w:r>
            <w:r w:rsidR="00056F87">
              <w:rPr>
                <w:rFonts w:ascii="HY중고딕" w:eastAsia="HY중고딕" w:hint="eastAsia"/>
              </w:rPr>
              <w:t>,</w:t>
            </w:r>
            <w:r w:rsidR="00056F87">
              <w:rPr>
                <w:rFonts w:ascii="HY중고딕" w:eastAsia="HY중고딕"/>
              </w:rPr>
              <w:t xml:space="preserve"> </w:t>
            </w:r>
            <w:r w:rsidR="00056F87">
              <w:rPr>
                <w:rFonts w:ascii="HY중고딕" w:eastAsia="HY중고딕" w:hint="eastAsia"/>
              </w:rPr>
              <w:t>바닥 타일</w:t>
            </w:r>
            <w:r>
              <w:rPr>
                <w:rFonts w:ascii="HY중고딕" w:eastAsia="HY중고딕" w:hint="eastAsia"/>
              </w:rPr>
              <w:t xml:space="preserve"> 모델링</w:t>
            </w:r>
          </w:p>
        </w:tc>
        <w:tc>
          <w:tcPr>
            <w:tcW w:w="2517" w:type="dxa"/>
          </w:tcPr>
          <w:p w:rsidR="005D73E5" w:rsidRPr="005D73E5" w:rsidRDefault="005D73E5" w:rsidP="00056F87">
            <w:pPr>
              <w:pStyle w:val="afd"/>
              <w:ind w:leftChars="0" w:left="0"/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프레임 워크 숙지</w:t>
            </w:r>
          </w:p>
        </w:tc>
      </w:tr>
      <w:tr w:rsidR="005D73E5" w:rsidTr="00A03652">
        <w:trPr>
          <w:trHeight w:val="524"/>
        </w:trPr>
        <w:tc>
          <w:tcPr>
            <w:tcW w:w="1014" w:type="dxa"/>
          </w:tcPr>
          <w:p w:rsidR="005D73E5" w:rsidRPr="005D73E5" w:rsidRDefault="005D73E5" w:rsidP="005D73E5">
            <w:pPr>
              <w:jc w:val="center"/>
              <w:rPr>
                <w:rFonts w:ascii="HY중고딕" w:eastAsia="HY중고딕"/>
              </w:rPr>
            </w:pPr>
            <w:r w:rsidRPr="005D73E5">
              <w:rPr>
                <w:rFonts w:ascii="HY중고딕" w:eastAsia="HY중고딕" w:hint="eastAsia"/>
              </w:rPr>
              <w:t>3주차</w:t>
            </w:r>
          </w:p>
        </w:tc>
        <w:tc>
          <w:tcPr>
            <w:tcW w:w="2580" w:type="dxa"/>
          </w:tcPr>
          <w:p w:rsidR="005D73E5" w:rsidRPr="005D73E5" w:rsidRDefault="005D73E5" w:rsidP="00056F87">
            <w:pPr>
              <w:pStyle w:val="afd"/>
              <w:ind w:leftChars="0" w:left="0"/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주인공 구현</w:t>
            </w:r>
          </w:p>
        </w:tc>
        <w:tc>
          <w:tcPr>
            <w:tcW w:w="3544" w:type="dxa"/>
          </w:tcPr>
          <w:p w:rsidR="005D73E5" w:rsidRPr="005D73E5" w:rsidRDefault="00A03652" w:rsidP="00056F87">
            <w:pPr>
              <w:pStyle w:val="afd"/>
              <w:ind w:leftChars="0" w:left="0"/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카메라 이동 구현</w:t>
            </w:r>
          </w:p>
        </w:tc>
        <w:tc>
          <w:tcPr>
            <w:tcW w:w="2517" w:type="dxa"/>
          </w:tcPr>
          <w:p w:rsidR="005D73E5" w:rsidRPr="005D73E5" w:rsidRDefault="00E10C5F" w:rsidP="00056F87">
            <w:pPr>
              <w:pStyle w:val="afd"/>
              <w:ind w:leftChars="0" w:left="0"/>
              <w:jc w:val="center"/>
              <w:rPr>
                <w:rFonts w:ascii="HY중고딕" w:eastAsia="HY중고딕"/>
              </w:rPr>
            </w:pPr>
            <w:r w:rsidRPr="00E10C5F">
              <w:rPr>
                <w:rFonts w:ascii="HY중고딕" w:eastAsia="HY중고딕" w:hint="eastAsia"/>
                <w:color w:val="7030A0"/>
              </w:rPr>
              <w:t>1인칭모드 제작</w:t>
            </w:r>
          </w:p>
        </w:tc>
      </w:tr>
      <w:tr w:rsidR="005D73E5" w:rsidTr="00A03652">
        <w:trPr>
          <w:trHeight w:val="495"/>
        </w:trPr>
        <w:tc>
          <w:tcPr>
            <w:tcW w:w="1014" w:type="dxa"/>
          </w:tcPr>
          <w:p w:rsidR="005D73E5" w:rsidRPr="005D73E5" w:rsidRDefault="005D73E5" w:rsidP="005D73E5">
            <w:pPr>
              <w:pStyle w:val="afd"/>
              <w:ind w:leftChars="0" w:left="0"/>
              <w:jc w:val="center"/>
              <w:rPr>
                <w:rFonts w:ascii="HY중고딕" w:eastAsia="HY중고딕"/>
              </w:rPr>
            </w:pPr>
            <w:r w:rsidRPr="005D73E5">
              <w:rPr>
                <w:rFonts w:ascii="HY중고딕" w:eastAsia="HY중고딕" w:hint="eastAsia"/>
              </w:rPr>
              <w:t>4주차</w:t>
            </w:r>
          </w:p>
        </w:tc>
        <w:tc>
          <w:tcPr>
            <w:tcW w:w="2580" w:type="dxa"/>
          </w:tcPr>
          <w:p w:rsidR="005D73E5" w:rsidRPr="005D73E5" w:rsidRDefault="005D73E5" w:rsidP="00056F87">
            <w:pPr>
              <w:pStyle w:val="afd"/>
              <w:ind w:leftChars="0" w:left="0"/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자동차,</w:t>
            </w:r>
            <w:r>
              <w:rPr>
                <w:rFonts w:ascii="HY중고딕" w:eastAsia="HY중고딕"/>
              </w:rPr>
              <w:t xml:space="preserve"> </w:t>
            </w:r>
            <w:r>
              <w:rPr>
                <w:rFonts w:ascii="HY중고딕" w:eastAsia="HY중고딕" w:hint="eastAsia"/>
              </w:rPr>
              <w:t>기차 구현</w:t>
            </w:r>
          </w:p>
        </w:tc>
        <w:tc>
          <w:tcPr>
            <w:tcW w:w="3544" w:type="dxa"/>
          </w:tcPr>
          <w:p w:rsidR="005D73E5" w:rsidRPr="005D73E5" w:rsidRDefault="005D73E5" w:rsidP="00056F87">
            <w:pPr>
              <w:pStyle w:val="afd"/>
              <w:ind w:leftChars="0" w:left="0"/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나무,</w:t>
            </w:r>
            <w:r>
              <w:rPr>
                <w:rFonts w:ascii="HY중고딕" w:eastAsia="HY중고딕"/>
              </w:rPr>
              <w:t xml:space="preserve"> </w:t>
            </w:r>
            <w:r>
              <w:rPr>
                <w:rFonts w:ascii="HY중고딕" w:eastAsia="HY중고딕" w:hint="eastAsia"/>
              </w:rPr>
              <w:t>돌 등 부가적인 객체 구현</w:t>
            </w:r>
          </w:p>
        </w:tc>
        <w:tc>
          <w:tcPr>
            <w:tcW w:w="2517" w:type="dxa"/>
          </w:tcPr>
          <w:p w:rsidR="005D73E5" w:rsidRPr="005D73E5" w:rsidRDefault="005D73E5" w:rsidP="00056F87">
            <w:pPr>
              <w:pStyle w:val="afd"/>
              <w:ind w:leftChars="0" w:left="0"/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돌아다니는 새 구현</w:t>
            </w:r>
          </w:p>
        </w:tc>
      </w:tr>
      <w:tr w:rsidR="005D73E5" w:rsidTr="00A03652">
        <w:trPr>
          <w:trHeight w:val="495"/>
        </w:trPr>
        <w:tc>
          <w:tcPr>
            <w:tcW w:w="1014" w:type="dxa"/>
          </w:tcPr>
          <w:p w:rsidR="005D73E5" w:rsidRPr="005D73E5" w:rsidRDefault="005D73E5" w:rsidP="005D73E5">
            <w:pPr>
              <w:pStyle w:val="afd"/>
              <w:ind w:leftChars="0" w:left="0"/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5주차</w:t>
            </w:r>
          </w:p>
        </w:tc>
        <w:tc>
          <w:tcPr>
            <w:tcW w:w="2580" w:type="dxa"/>
          </w:tcPr>
          <w:p w:rsidR="005D73E5" w:rsidRPr="005D73E5" w:rsidRDefault="005D73E5" w:rsidP="00056F87">
            <w:pPr>
              <w:pStyle w:val="afd"/>
              <w:ind w:leftChars="0" w:left="0"/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카메라 워킹 구현</w:t>
            </w:r>
          </w:p>
        </w:tc>
        <w:tc>
          <w:tcPr>
            <w:tcW w:w="3544" w:type="dxa"/>
          </w:tcPr>
          <w:p w:rsidR="005D73E5" w:rsidRPr="005D73E5" w:rsidRDefault="004D0584" w:rsidP="00056F87">
            <w:pPr>
              <w:pStyle w:val="afd"/>
              <w:ind w:leftChars="0" w:left="0"/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배경음악,</w:t>
            </w:r>
            <w:r>
              <w:rPr>
                <w:rFonts w:ascii="HY중고딕" w:eastAsia="HY중고딕"/>
              </w:rPr>
              <w:t xml:space="preserve"> </w:t>
            </w:r>
            <w:r>
              <w:rPr>
                <w:rFonts w:ascii="HY중고딕" w:eastAsia="HY중고딕" w:hint="eastAsia"/>
              </w:rPr>
              <w:t>효과음 추가</w:t>
            </w:r>
          </w:p>
        </w:tc>
        <w:tc>
          <w:tcPr>
            <w:tcW w:w="2517" w:type="dxa"/>
          </w:tcPr>
          <w:p w:rsidR="005D73E5" w:rsidRPr="005D73E5" w:rsidRDefault="00B14C47" w:rsidP="00056F87">
            <w:pPr>
              <w:pStyle w:val="afd"/>
              <w:ind w:leftChars="0" w:left="0"/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 xml:space="preserve">버그 피드백 및 </w:t>
            </w:r>
            <w:proofErr w:type="spellStart"/>
            <w:r>
              <w:rPr>
                <w:rFonts w:ascii="HY중고딕" w:eastAsia="HY중고딕" w:hint="eastAsia"/>
              </w:rPr>
              <w:t>픽스</w:t>
            </w:r>
            <w:proofErr w:type="spellEnd"/>
          </w:p>
        </w:tc>
      </w:tr>
    </w:tbl>
    <w:p w:rsidR="008F0B58" w:rsidRDefault="008F0B58" w:rsidP="00B14C47"/>
    <w:p w:rsidR="00B14C47" w:rsidRPr="00B14C47" w:rsidRDefault="00B14C47" w:rsidP="00B14C47">
      <w:pPr>
        <w:pStyle w:val="2"/>
        <w:rPr>
          <w:rFonts w:ascii="HY중고딕" w:eastAsia="HY중고딕" w:hAnsi="맑은 고딕"/>
        </w:rPr>
      </w:pPr>
      <w:r>
        <w:rPr>
          <w:rFonts w:ascii="HY중고딕" w:eastAsia="HY중고딕" w:hAnsi="맑은 고딕" w:hint="eastAsia"/>
        </w:rPr>
        <w:lastRenderedPageBreak/>
        <w:t>역할 배분</w:t>
      </w:r>
    </w:p>
    <w:p w:rsidR="00B14C47" w:rsidRPr="00B14C47" w:rsidRDefault="00B14C47" w:rsidP="00B14C47">
      <w:pPr>
        <w:pStyle w:val="afd"/>
        <w:numPr>
          <w:ilvl w:val="0"/>
          <w:numId w:val="36"/>
        </w:numPr>
        <w:ind w:leftChars="0"/>
        <w:rPr>
          <w:rFonts w:ascii="HY중고딕" w:eastAsia="HY중고딕"/>
        </w:rPr>
      </w:pPr>
      <w:r w:rsidRPr="00B14C47">
        <w:rPr>
          <w:rFonts w:ascii="HY중고딕" w:eastAsia="HY중고딕" w:hint="eastAsia"/>
        </w:rPr>
        <w:t>기획안 작성은 함께 진행</w:t>
      </w:r>
    </w:p>
    <w:p w:rsidR="00B14C47" w:rsidRPr="00E10C5F" w:rsidRDefault="00B14C47" w:rsidP="00B14C47">
      <w:pPr>
        <w:pStyle w:val="afd"/>
        <w:numPr>
          <w:ilvl w:val="0"/>
          <w:numId w:val="36"/>
        </w:numPr>
        <w:ind w:leftChars="0"/>
        <w:rPr>
          <w:rFonts w:ascii="HY중고딕" w:eastAsia="HY중고딕"/>
          <w:color w:val="7030A0"/>
        </w:rPr>
      </w:pPr>
      <w:r w:rsidRPr="00B14C47">
        <w:rPr>
          <w:rFonts w:ascii="HY중고딕" w:eastAsia="HY중고딕" w:hint="eastAsia"/>
        </w:rPr>
        <w:t>김준혁</w:t>
      </w:r>
      <w:r w:rsidR="00871B3A">
        <w:rPr>
          <w:rFonts w:ascii="HY중고딕" w:eastAsia="HY중고딕" w:hint="eastAsia"/>
        </w:rPr>
        <w:t>:</w:t>
      </w:r>
      <w:r w:rsidR="00871B3A">
        <w:rPr>
          <w:rFonts w:ascii="HY중고딕" w:eastAsia="HY중고딕"/>
        </w:rPr>
        <w:t xml:space="preserve"> </w:t>
      </w:r>
      <w:r w:rsidR="00871B3A">
        <w:rPr>
          <w:rFonts w:ascii="HY중고딕" w:eastAsia="HY중고딕" w:hint="eastAsia"/>
        </w:rPr>
        <w:t>프레임 워크 제작,</w:t>
      </w:r>
      <w:r w:rsidR="00871B3A">
        <w:rPr>
          <w:rFonts w:ascii="HY중고딕" w:eastAsia="HY중고딕"/>
        </w:rPr>
        <w:t xml:space="preserve"> </w:t>
      </w:r>
      <w:r w:rsidR="00871B3A">
        <w:rPr>
          <w:rFonts w:ascii="HY중고딕" w:eastAsia="HY중고딕" w:hint="eastAsia"/>
        </w:rPr>
        <w:t>게임 모델링,</w:t>
      </w:r>
      <w:r w:rsidR="00E10C5F">
        <w:rPr>
          <w:rFonts w:ascii="HY중고딕" w:eastAsia="HY중고딕"/>
        </w:rPr>
        <w:t xml:space="preserve"> </w:t>
      </w:r>
      <w:r w:rsidR="00E10C5F" w:rsidRPr="00E10C5F">
        <w:rPr>
          <w:rFonts w:ascii="HY중고딕" w:eastAsia="HY중고딕" w:hint="eastAsia"/>
          <w:color w:val="7030A0"/>
        </w:rPr>
        <w:t>캐릭터 및 오브젝트 이동 구현</w:t>
      </w:r>
    </w:p>
    <w:p w:rsidR="00871B3A" w:rsidRPr="00871B3A" w:rsidRDefault="00B14C47" w:rsidP="00871B3A">
      <w:pPr>
        <w:pStyle w:val="afd"/>
        <w:numPr>
          <w:ilvl w:val="0"/>
          <w:numId w:val="36"/>
        </w:numPr>
        <w:ind w:leftChars="0"/>
        <w:rPr>
          <w:rFonts w:ascii="HY중고딕" w:eastAsia="HY중고딕"/>
        </w:rPr>
      </w:pPr>
      <w:r w:rsidRPr="00B14C47">
        <w:rPr>
          <w:rFonts w:ascii="HY중고딕" w:eastAsia="HY중고딕" w:hint="eastAsia"/>
        </w:rPr>
        <w:t>장수현</w:t>
      </w:r>
      <w:r w:rsidR="00871B3A">
        <w:rPr>
          <w:rFonts w:ascii="HY중고딕" w:eastAsia="HY중고딕" w:hint="eastAsia"/>
        </w:rPr>
        <w:t>:</w:t>
      </w:r>
      <w:r w:rsidR="00871B3A">
        <w:rPr>
          <w:rFonts w:ascii="HY중고딕" w:eastAsia="HY중고딕"/>
        </w:rPr>
        <w:t xml:space="preserve"> Scene </w:t>
      </w:r>
      <w:r w:rsidR="00871B3A">
        <w:rPr>
          <w:rFonts w:ascii="HY중고딕" w:eastAsia="HY중고딕" w:hint="eastAsia"/>
        </w:rPr>
        <w:t>개발,</w:t>
      </w:r>
      <w:r w:rsidR="00871B3A">
        <w:rPr>
          <w:rFonts w:ascii="HY중고딕" w:eastAsia="HY중고딕"/>
        </w:rPr>
        <w:t xml:space="preserve"> </w:t>
      </w:r>
      <w:r w:rsidR="00871B3A">
        <w:rPr>
          <w:rFonts w:ascii="HY중고딕" w:eastAsia="HY중고딕" w:hint="eastAsia"/>
        </w:rPr>
        <w:t>게임 모델링,</w:t>
      </w:r>
      <w:r w:rsidR="00871B3A">
        <w:rPr>
          <w:rFonts w:ascii="HY중고딕" w:eastAsia="HY중고딕"/>
        </w:rPr>
        <w:t xml:space="preserve"> </w:t>
      </w:r>
      <w:r w:rsidR="00871B3A">
        <w:rPr>
          <w:rFonts w:ascii="HY중고딕" w:eastAsia="HY중고딕" w:hint="eastAsia"/>
        </w:rPr>
        <w:t>카메라 이동 구현,</w:t>
      </w:r>
      <w:r w:rsidR="00871B3A">
        <w:rPr>
          <w:rFonts w:ascii="HY중고딕" w:eastAsia="HY중고딕"/>
        </w:rPr>
        <w:t xml:space="preserve"> </w:t>
      </w:r>
      <w:r w:rsidR="00871B3A">
        <w:rPr>
          <w:rFonts w:ascii="HY중고딕" w:eastAsia="HY중고딕" w:hint="eastAsia"/>
        </w:rPr>
        <w:t xml:space="preserve">프레임 워크를 이용한 </w:t>
      </w:r>
      <w:bookmarkStart w:id="0" w:name="_GoBack"/>
      <w:r w:rsidR="00871B3A">
        <w:rPr>
          <w:rFonts w:ascii="HY중고딕" w:eastAsia="HY중고딕" w:hint="eastAsia"/>
        </w:rPr>
        <w:t xml:space="preserve">게임 개발 </w:t>
      </w:r>
      <w:bookmarkEnd w:id="0"/>
    </w:p>
    <w:sectPr w:rsidR="00871B3A" w:rsidRPr="00871B3A" w:rsidSect="00CD50EB">
      <w:footerReference w:type="default" r:id="rId1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F3C" w:rsidRDefault="00C07F3C" w:rsidP="00C6554A">
      <w:pPr>
        <w:spacing w:before="0" w:after="0" w:line="240" w:lineRule="auto"/>
      </w:pPr>
      <w:r>
        <w:separator/>
      </w:r>
    </w:p>
  </w:endnote>
  <w:endnote w:type="continuationSeparator" w:id="0">
    <w:p w:rsidR="00C07F3C" w:rsidRDefault="00C07F3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Pr="00083F7D" w:rsidRDefault="00ED7C44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 w:rsidR="00C502C8">
      <w:rPr>
        <w:rFonts w:ascii="맑은 고딕" w:eastAsia="맑은 고딕" w:hAnsi="맑은 고딕"/>
        <w:noProof/>
        <w:lang w:val="ko-KR" w:bidi="ko-KR"/>
      </w:rPr>
      <w:t>1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F3C" w:rsidRDefault="00C07F3C" w:rsidP="00C6554A">
      <w:pPr>
        <w:spacing w:before="0" w:after="0" w:line="240" w:lineRule="auto"/>
      </w:pPr>
      <w:r>
        <w:separator/>
      </w:r>
    </w:p>
  </w:footnote>
  <w:footnote w:type="continuationSeparator" w:id="0">
    <w:p w:rsidR="00C07F3C" w:rsidRDefault="00C07F3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CA7010"/>
    <w:lvl w:ilvl="0">
      <w:start w:val="1"/>
      <w:numFmt w:val="bullet"/>
      <w:pStyle w:val="a0"/>
      <w:lvlText w:val="−"/>
      <w:lvlJc w:val="left"/>
      <w:pPr>
        <w:ind w:left="36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06578F"/>
    <w:multiLevelType w:val="hybridMultilevel"/>
    <w:tmpl w:val="BE6EFD88"/>
    <w:lvl w:ilvl="0" w:tplc="8B22F83E">
      <w:start w:val="1"/>
      <w:numFmt w:val="bullet"/>
      <w:lvlText w:val=""/>
      <w:lvlJc w:val="left"/>
      <w:pPr>
        <w:ind w:left="8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03644357"/>
    <w:multiLevelType w:val="multilevel"/>
    <w:tmpl w:val="54BC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6A7AFD"/>
    <w:multiLevelType w:val="hybridMultilevel"/>
    <w:tmpl w:val="D13C96BC"/>
    <w:lvl w:ilvl="0" w:tplc="9D02D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0C345658"/>
    <w:multiLevelType w:val="hybridMultilevel"/>
    <w:tmpl w:val="8034EB5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CE925EC"/>
    <w:multiLevelType w:val="hybridMultilevel"/>
    <w:tmpl w:val="C1626E54"/>
    <w:lvl w:ilvl="0" w:tplc="86222598">
      <w:numFmt w:val="bullet"/>
      <w:lvlText w:val="-"/>
      <w:lvlJc w:val="left"/>
      <w:pPr>
        <w:ind w:left="760" w:hanging="360"/>
      </w:pPr>
      <w:rPr>
        <w:rFonts w:ascii="Constantia" w:eastAsiaTheme="minorEastAsia" w:hAnsi="Constant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47D6F7A"/>
    <w:multiLevelType w:val="hybridMultilevel"/>
    <w:tmpl w:val="03B81772"/>
    <w:lvl w:ilvl="0" w:tplc="EA1A70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9DF5206"/>
    <w:multiLevelType w:val="hybridMultilevel"/>
    <w:tmpl w:val="120830F6"/>
    <w:lvl w:ilvl="0" w:tplc="03A88530">
      <w:start w:val="1"/>
      <w:numFmt w:val="bullet"/>
      <w:lvlText w:val=""/>
      <w:lvlJc w:val="left"/>
      <w:pPr>
        <w:ind w:left="8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CBE074E"/>
    <w:multiLevelType w:val="hybridMultilevel"/>
    <w:tmpl w:val="F1D4DF72"/>
    <w:lvl w:ilvl="0" w:tplc="03A88530">
      <w:start w:val="1"/>
      <w:numFmt w:val="bullet"/>
      <w:lvlText w:val=""/>
      <w:lvlJc w:val="left"/>
      <w:pPr>
        <w:ind w:left="12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43A54852"/>
    <w:multiLevelType w:val="hybridMultilevel"/>
    <w:tmpl w:val="626C369A"/>
    <w:lvl w:ilvl="0" w:tplc="A6F6D1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CAF2D7E"/>
    <w:multiLevelType w:val="hybridMultilevel"/>
    <w:tmpl w:val="23D4EE4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26119ED"/>
    <w:multiLevelType w:val="hybridMultilevel"/>
    <w:tmpl w:val="A81243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64F6E5A"/>
    <w:multiLevelType w:val="hybridMultilevel"/>
    <w:tmpl w:val="A8C41284"/>
    <w:lvl w:ilvl="0" w:tplc="7A2EC080">
      <w:start w:val="1"/>
      <w:numFmt w:val="bullet"/>
      <w:lvlText w:val="-"/>
      <w:lvlJc w:val="left"/>
      <w:pPr>
        <w:ind w:left="1080" w:hanging="360"/>
      </w:pPr>
      <w:rPr>
        <w:rFonts w:ascii="HY견명조" w:eastAsia="HY견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5" w15:restartNumberingAfterBreak="0">
    <w:nsid w:val="57A528E2"/>
    <w:multiLevelType w:val="multilevel"/>
    <w:tmpl w:val="3DA2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945F52"/>
    <w:multiLevelType w:val="hybridMultilevel"/>
    <w:tmpl w:val="A3D2376E"/>
    <w:lvl w:ilvl="0" w:tplc="710C70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B7567B5"/>
    <w:multiLevelType w:val="hybridMultilevel"/>
    <w:tmpl w:val="33A22F9C"/>
    <w:lvl w:ilvl="0" w:tplc="8B22F83E">
      <w:start w:val="1"/>
      <w:numFmt w:val="bullet"/>
      <w:lvlText w:val=""/>
      <w:lvlJc w:val="left"/>
      <w:pPr>
        <w:ind w:left="142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28" w15:restartNumberingAfterBreak="0">
    <w:nsid w:val="64572977"/>
    <w:multiLevelType w:val="hybridMultilevel"/>
    <w:tmpl w:val="13888BF2"/>
    <w:lvl w:ilvl="0" w:tplc="06A096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64E0F7A"/>
    <w:multiLevelType w:val="hybridMultilevel"/>
    <w:tmpl w:val="E6724DB0"/>
    <w:lvl w:ilvl="0" w:tplc="786E9F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F554CEB"/>
    <w:multiLevelType w:val="hybridMultilevel"/>
    <w:tmpl w:val="108E9F5A"/>
    <w:lvl w:ilvl="0" w:tplc="8B22F83E">
      <w:start w:val="1"/>
      <w:numFmt w:val="bullet"/>
      <w:lvlText w:val=""/>
      <w:lvlJc w:val="left"/>
      <w:pPr>
        <w:ind w:left="8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54E155D"/>
    <w:multiLevelType w:val="hybridMultilevel"/>
    <w:tmpl w:val="7612354A"/>
    <w:lvl w:ilvl="0" w:tplc="8B22F83E">
      <w:start w:val="1"/>
      <w:numFmt w:val="bullet"/>
      <w:lvlText w:val=""/>
      <w:lvlJc w:val="left"/>
      <w:pPr>
        <w:ind w:left="204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00"/>
      </w:pPr>
      <w:rPr>
        <w:rFonts w:ascii="Wingdings" w:hAnsi="Wingdings" w:hint="default"/>
      </w:rPr>
    </w:lvl>
  </w:abstractNum>
  <w:abstractNum w:abstractNumId="32" w15:restartNumberingAfterBreak="0">
    <w:nsid w:val="7BC7459D"/>
    <w:multiLevelType w:val="hybridMultilevel"/>
    <w:tmpl w:val="41DE4FA8"/>
    <w:lvl w:ilvl="0" w:tplc="8B22F83E">
      <w:start w:val="1"/>
      <w:numFmt w:val="bullet"/>
      <w:lvlText w:val=""/>
      <w:lvlJc w:val="left"/>
      <w:pPr>
        <w:ind w:left="2000" w:hanging="400"/>
      </w:pPr>
      <w:rPr>
        <w:rFonts w:ascii="Wingdings 2" w:hAnsi="Wingdings 2" w:hint="default"/>
      </w:rPr>
    </w:lvl>
    <w:lvl w:ilvl="1" w:tplc="8B22F83E">
      <w:start w:val="1"/>
      <w:numFmt w:val="bullet"/>
      <w:lvlText w:val=""/>
      <w:lvlJc w:val="left"/>
      <w:pPr>
        <w:ind w:left="1200" w:hanging="40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F0F256C"/>
    <w:multiLevelType w:val="hybridMultilevel"/>
    <w:tmpl w:val="AE708606"/>
    <w:lvl w:ilvl="0" w:tplc="8B22F83E">
      <w:start w:val="1"/>
      <w:numFmt w:val="bullet"/>
      <w:lvlText w:val=""/>
      <w:lvlJc w:val="left"/>
      <w:pPr>
        <w:ind w:left="179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1"/>
  </w:num>
  <w:num w:numId="6">
    <w:abstractNumId w:val="10"/>
  </w:num>
  <w:num w:numId="7">
    <w:abstractNumId w:val="1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25"/>
  </w:num>
  <w:num w:numId="18">
    <w:abstractNumId w:val="28"/>
  </w:num>
  <w:num w:numId="19">
    <w:abstractNumId w:val="17"/>
  </w:num>
  <w:num w:numId="20">
    <w:abstractNumId w:val="29"/>
  </w:num>
  <w:num w:numId="21">
    <w:abstractNumId w:val="26"/>
  </w:num>
  <w:num w:numId="22">
    <w:abstractNumId w:val="20"/>
  </w:num>
  <w:num w:numId="23">
    <w:abstractNumId w:val="24"/>
  </w:num>
  <w:num w:numId="24">
    <w:abstractNumId w:val="16"/>
  </w:num>
  <w:num w:numId="25">
    <w:abstractNumId w:val="19"/>
  </w:num>
  <w:num w:numId="26">
    <w:abstractNumId w:val="32"/>
  </w:num>
  <w:num w:numId="27">
    <w:abstractNumId w:val="11"/>
  </w:num>
  <w:num w:numId="28">
    <w:abstractNumId w:val="13"/>
  </w:num>
  <w:num w:numId="29">
    <w:abstractNumId w:val="31"/>
  </w:num>
  <w:num w:numId="30">
    <w:abstractNumId w:val="30"/>
  </w:num>
  <w:num w:numId="31">
    <w:abstractNumId w:val="27"/>
  </w:num>
  <w:num w:numId="32">
    <w:abstractNumId w:val="33"/>
  </w:num>
  <w:num w:numId="33">
    <w:abstractNumId w:val="18"/>
  </w:num>
  <w:num w:numId="34">
    <w:abstractNumId w:val="14"/>
  </w:num>
  <w:num w:numId="35">
    <w:abstractNumId w:val="23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64"/>
    <w:rsid w:val="00056F87"/>
    <w:rsid w:val="00083F7D"/>
    <w:rsid w:val="000E2138"/>
    <w:rsid w:val="0015451C"/>
    <w:rsid w:val="002554CD"/>
    <w:rsid w:val="00293B83"/>
    <w:rsid w:val="002B4294"/>
    <w:rsid w:val="002C7719"/>
    <w:rsid w:val="00306C38"/>
    <w:rsid w:val="00333D0D"/>
    <w:rsid w:val="004C049F"/>
    <w:rsid w:val="004D0584"/>
    <w:rsid w:val="005000E2"/>
    <w:rsid w:val="005D73E5"/>
    <w:rsid w:val="00601088"/>
    <w:rsid w:val="006120F1"/>
    <w:rsid w:val="006614BB"/>
    <w:rsid w:val="006A3CE7"/>
    <w:rsid w:val="006B756C"/>
    <w:rsid w:val="0074311B"/>
    <w:rsid w:val="0079207F"/>
    <w:rsid w:val="008364CA"/>
    <w:rsid w:val="00871B3A"/>
    <w:rsid w:val="008F0B58"/>
    <w:rsid w:val="00924F4F"/>
    <w:rsid w:val="00A03652"/>
    <w:rsid w:val="00AA622B"/>
    <w:rsid w:val="00AE3057"/>
    <w:rsid w:val="00B0012B"/>
    <w:rsid w:val="00B14C47"/>
    <w:rsid w:val="00B45C17"/>
    <w:rsid w:val="00BC058C"/>
    <w:rsid w:val="00C07F3C"/>
    <w:rsid w:val="00C502C8"/>
    <w:rsid w:val="00C6554A"/>
    <w:rsid w:val="00CD50EB"/>
    <w:rsid w:val="00DB61B8"/>
    <w:rsid w:val="00DF1B41"/>
    <w:rsid w:val="00E10C5F"/>
    <w:rsid w:val="00E46264"/>
    <w:rsid w:val="00EA619C"/>
    <w:rsid w:val="00ED7C44"/>
    <w:rsid w:val="00F1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35D62"/>
  <w15:chartTrackingRefBased/>
  <w15:docId w15:val="{42557BAE-29AE-414A-B7C6-79634D89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E46264"/>
    <w:pPr>
      <w:numPr>
        <w:numId w:val="4"/>
      </w:numPr>
    </w:pPr>
    <w:rPr>
      <w:rFonts w:ascii="HY견명조" w:eastAsia="HY견명조"/>
    </w:r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d">
    <w:name w:val="List Paragraph"/>
    <w:basedOn w:val="a1"/>
    <w:uiPriority w:val="34"/>
    <w:unhideWhenUsed/>
    <w:qFormat/>
    <w:rsid w:val="00E46264"/>
    <w:pPr>
      <w:ind w:leftChars="400" w:left="800"/>
    </w:pPr>
  </w:style>
  <w:style w:type="character" w:styleId="afe">
    <w:name w:val="Unresolved Mention"/>
    <w:basedOn w:val="a2"/>
    <w:uiPriority w:val="99"/>
    <w:semiHidden/>
    <w:unhideWhenUsed/>
    <w:rsid w:val="00306C38"/>
    <w:rPr>
      <w:color w:val="605E5C"/>
      <w:shd w:val="clear" w:color="auto" w:fill="E1DFDD"/>
    </w:rPr>
  </w:style>
  <w:style w:type="table" w:styleId="aff">
    <w:name w:val="Table Grid"/>
    <w:basedOn w:val="a3"/>
    <w:uiPriority w:val="39"/>
    <w:rsid w:val="005D73E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1864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3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4427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phtracy.github.i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exlikeus.tistory.com/310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4608;&#51456;&#54785;\AppData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</Template>
  <TotalTime>147</TotalTime>
  <Pages>6</Pages>
  <Words>328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김준혁</dc:creator>
  <cp:keywords/>
  <dc:description/>
  <cp:lastModifiedBy>준혁 김</cp:lastModifiedBy>
  <cp:revision>13</cp:revision>
  <dcterms:created xsi:type="dcterms:W3CDTF">2018-10-28T15:47:00Z</dcterms:created>
  <dcterms:modified xsi:type="dcterms:W3CDTF">2018-10-30T14:19:00Z</dcterms:modified>
</cp:coreProperties>
</file>