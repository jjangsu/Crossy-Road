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B70" w:rsidRDefault="00E60B70" w:rsidP="00C6554A">
      <w:pPr>
        <w:pStyle w:val="a9"/>
        <w:rPr>
          <w:noProof/>
        </w:rPr>
      </w:pPr>
    </w:p>
    <w:p w:rsidR="00C6554A" w:rsidRPr="00CD50EB" w:rsidRDefault="00E60B70" w:rsidP="00C6554A">
      <w:pPr>
        <w:pStyle w:val="a9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2884B2A9" wp14:editId="4BA4DCB6">
            <wp:extent cx="4524375" cy="5807171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6"/>
                    <a:stretch/>
                  </pic:blipFill>
                  <pic:spPr>
                    <a:xfrm>
                      <a:off x="0" y="0"/>
                      <a:ext cx="4532161" cy="58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6C" w:rsidRPr="00D02977" w:rsidRDefault="001C0B6C" w:rsidP="00C6554A">
      <w:pPr>
        <w:pStyle w:val="a6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/>
        </w:rPr>
        <w:t>Computer Graphics</w:t>
      </w:r>
    </w:p>
    <w:p w:rsidR="00C6554A" w:rsidRPr="00D02977" w:rsidRDefault="001C0B6C" w:rsidP="00C6554A">
      <w:pPr>
        <w:pStyle w:val="a6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/>
        </w:rPr>
        <w:t xml:space="preserve"> Final Report</w:t>
      </w:r>
    </w:p>
    <w:p w:rsidR="00C6554A" w:rsidRPr="00D02977" w:rsidRDefault="00C6554A" w:rsidP="00C6554A">
      <w:pPr>
        <w:pStyle w:val="a7"/>
        <w:rPr>
          <w:rFonts w:ascii="Adobe 고딕 Std B" w:eastAsia="Adobe 고딕 Std B" w:hAnsi="Adobe 고딕 Std B"/>
        </w:rPr>
      </w:pPr>
    </w:p>
    <w:p w:rsidR="001C0B6C" w:rsidRPr="00D02977" w:rsidRDefault="001C0B6C" w:rsidP="00C6554A">
      <w:pPr>
        <w:pStyle w:val="a5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/>
        </w:rPr>
        <w:t xml:space="preserve">2017182009 </w:t>
      </w:r>
      <w:r w:rsidRPr="00D02977">
        <w:rPr>
          <w:rFonts w:ascii="Adobe 고딕 Std B" w:eastAsia="Adobe 고딕 Std B" w:hAnsi="Adobe 고딕 Std B" w:hint="eastAsia"/>
        </w:rPr>
        <w:t>김준혁</w:t>
      </w:r>
    </w:p>
    <w:p w:rsidR="00C6554A" w:rsidRPr="00D02977" w:rsidRDefault="001C0B6C" w:rsidP="00C6554A">
      <w:pPr>
        <w:pStyle w:val="a5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  <w:lang w:val="ko-KR" w:bidi="ko-KR"/>
        </w:rPr>
        <w:t>2</w:t>
      </w:r>
      <w:r w:rsidRPr="00D02977">
        <w:rPr>
          <w:rFonts w:ascii="Adobe 고딕 Std B" w:eastAsia="Adobe 고딕 Std B" w:hAnsi="Adobe 고딕 Std B"/>
          <w:lang w:val="ko-KR" w:bidi="ko-KR"/>
        </w:rPr>
        <w:t xml:space="preserve">017180035 </w:t>
      </w:r>
      <w:r w:rsidRPr="00D02977">
        <w:rPr>
          <w:rFonts w:ascii="Adobe 고딕 Std B" w:eastAsia="Adobe 고딕 Std B" w:hAnsi="Adobe 고딕 Std B" w:hint="eastAsia"/>
          <w:lang w:val="ko-KR" w:bidi="ko-KR"/>
        </w:rPr>
        <w:t>장수현</w:t>
      </w:r>
      <w:r w:rsidR="00C6554A" w:rsidRPr="00D02977">
        <w:rPr>
          <w:rFonts w:ascii="Adobe 고딕 Std B" w:eastAsia="Adobe 고딕 Std B" w:hAnsi="Adobe 고딕 Std B" w:hint="eastAsia"/>
          <w:lang w:val="ko-KR" w:bidi="ko-KR"/>
        </w:rPr>
        <w:br w:type="page"/>
      </w:r>
    </w:p>
    <w:p w:rsidR="00C6554A" w:rsidRPr="00D02977" w:rsidRDefault="001C0B6C" w:rsidP="00C6554A">
      <w:pPr>
        <w:pStyle w:val="1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lastRenderedPageBreak/>
        <w:t>게임 소개</w:t>
      </w:r>
    </w:p>
    <w:p w:rsidR="00C6554A" w:rsidRPr="00D02977" w:rsidRDefault="001C0B6C" w:rsidP="001C0B6C">
      <w:pPr>
        <w:pStyle w:val="a0"/>
        <w:numPr>
          <w:ilvl w:val="0"/>
          <w:numId w:val="16"/>
        </w:numPr>
        <w:rPr>
          <w:rFonts w:ascii="Adobe 고딕 Std B" w:eastAsia="Adobe 고딕 Std B" w:hAnsi="Adobe 고딕 Std B"/>
        </w:rPr>
      </w:pPr>
      <w:proofErr w:type="spellStart"/>
      <w:r w:rsidRPr="00D02977">
        <w:rPr>
          <w:rFonts w:ascii="Adobe 고딕 Std B" w:eastAsia="Adobe 고딕 Std B" w:hAnsi="Adobe 고딕 Std B" w:hint="eastAsia"/>
        </w:rPr>
        <w:t>C</w:t>
      </w:r>
      <w:r w:rsidRPr="00D02977">
        <w:rPr>
          <w:rFonts w:ascii="Adobe 고딕 Std B" w:eastAsia="Adobe 고딕 Std B" w:hAnsi="Adobe 고딕 Std B"/>
        </w:rPr>
        <w:t>rossy</w:t>
      </w:r>
      <w:proofErr w:type="spellEnd"/>
      <w:r w:rsidRPr="00D02977">
        <w:rPr>
          <w:rFonts w:ascii="Adobe 고딕 Std B" w:eastAsia="Adobe 고딕 Std B" w:hAnsi="Adobe 고딕 Std B"/>
        </w:rPr>
        <w:t xml:space="preserve"> Road </w:t>
      </w:r>
      <w:r w:rsidRPr="00D02977">
        <w:rPr>
          <w:rFonts w:ascii="Adobe 고딕 Std B" w:eastAsia="Adobe 고딕 Std B" w:hAnsi="Adobe 고딕 Std B" w:hint="eastAsia"/>
        </w:rPr>
        <w:t>라는 원작 게임을 모방하여 제작</w:t>
      </w:r>
    </w:p>
    <w:p w:rsidR="00E60B70" w:rsidRPr="00E60B70" w:rsidRDefault="001C0B6C" w:rsidP="00E60B70">
      <w:pPr>
        <w:pStyle w:val="a0"/>
        <w:numPr>
          <w:ilvl w:val="0"/>
          <w:numId w:val="16"/>
        </w:numPr>
        <w:rPr>
          <w:rFonts w:ascii="Adobe 고딕 Std B" w:eastAsia="Adobe 고딕 Std B" w:hAnsi="Adobe 고딕 Std B"/>
        </w:rPr>
      </w:pPr>
      <w:proofErr w:type="gramStart"/>
      <w:r w:rsidRPr="00D02977">
        <w:rPr>
          <w:rFonts w:ascii="Adobe 고딕 Std B" w:eastAsia="Adobe 고딕 Std B" w:hAnsi="Adobe 고딕 Std B" w:hint="eastAsia"/>
        </w:rPr>
        <w:t xml:space="preserve">한 </w:t>
      </w:r>
      <w:r w:rsidR="00E60B70">
        <w:rPr>
          <w:rFonts w:ascii="Adobe 고딕 Std B" w:eastAsia="Adobe 고딕 Std B" w:hAnsi="Adobe 고딕 Std B"/>
        </w:rPr>
        <w:t xml:space="preserve"> </w:t>
      </w:r>
      <w:proofErr w:type="spellStart"/>
      <w:r w:rsidRPr="00D02977">
        <w:rPr>
          <w:rFonts w:ascii="Adobe 고딕 Std B" w:eastAsia="Adobe 고딕 Std B" w:hAnsi="Adobe 고딕 Std B" w:hint="eastAsia"/>
        </w:rPr>
        <w:t>칸씩</w:t>
      </w:r>
      <w:proofErr w:type="spellEnd"/>
      <w:proofErr w:type="gramEnd"/>
      <w:r w:rsidRPr="00D02977">
        <w:rPr>
          <w:rFonts w:ascii="Adobe 고딕 Std B" w:eastAsia="Adobe 고딕 Std B" w:hAnsi="Adobe 고딕 Std B" w:hint="eastAsia"/>
        </w:rPr>
        <w:t xml:space="preserve"> 이동하며 장애물을 피해 </w:t>
      </w:r>
      <w:r w:rsidR="00E60B70">
        <w:rPr>
          <w:rFonts w:ascii="Adobe 고딕 Std B" w:eastAsia="Adobe 고딕 Std B" w:hAnsi="Adobe 고딕 Std B" w:hint="eastAsia"/>
        </w:rPr>
        <w:t>최대한 멀리 가는 것이 목표</w:t>
      </w:r>
    </w:p>
    <w:p w:rsidR="00C6554A" w:rsidRPr="00D02977" w:rsidRDefault="001C0B6C" w:rsidP="00C6554A">
      <w:pPr>
        <w:pStyle w:val="2"/>
        <w:rPr>
          <w:rFonts w:ascii="Adobe 고딕 Std B" w:eastAsia="Adobe 고딕 Std B" w:hAnsi="Adobe 고딕 Std B"/>
          <w:sz w:val="32"/>
          <w:szCs w:val="32"/>
        </w:rPr>
      </w:pPr>
      <w:r w:rsidRPr="00D02977">
        <w:rPr>
          <w:rFonts w:ascii="Adobe 고딕 Std B" w:eastAsia="Adobe 고딕 Std B" w:hAnsi="Adobe 고딕 Std B" w:hint="eastAsia"/>
          <w:sz w:val="32"/>
          <w:szCs w:val="32"/>
        </w:rPr>
        <w:t>구조 소개</w:t>
      </w:r>
    </w:p>
    <w:p w:rsidR="002C74C0" w:rsidRPr="00D02977" w:rsidRDefault="001C0B6C" w:rsidP="001C0B6C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p</w:t>
      </w:r>
      <w:r w:rsidRPr="00D02977">
        <w:rPr>
          <w:rFonts w:ascii="Adobe 고딕 Std B" w:eastAsia="Adobe 고딕 Std B" w:hAnsi="Adobe 고딕 Std B"/>
        </w:rPr>
        <w:t>ly</w:t>
      </w:r>
      <w:r w:rsidRPr="00D02977">
        <w:rPr>
          <w:rFonts w:ascii="Adobe 고딕 Std B" w:eastAsia="Adobe 고딕 Std B" w:hAnsi="Adobe 고딕 Std B" w:hint="eastAsia"/>
        </w:rPr>
        <w:t>파일을 p</w:t>
      </w:r>
      <w:r w:rsidRPr="00D02977">
        <w:rPr>
          <w:rFonts w:ascii="Adobe 고딕 Std B" w:eastAsia="Adobe 고딕 Std B" w:hAnsi="Adobe 고딕 Std B"/>
        </w:rPr>
        <w:t>arsing</w:t>
      </w:r>
      <w:r w:rsidRPr="00D02977">
        <w:rPr>
          <w:rFonts w:ascii="Adobe 고딕 Std B" w:eastAsia="Adobe 고딕 Std B" w:hAnsi="Adobe 고딕 Std B" w:hint="eastAsia"/>
        </w:rPr>
        <w:t>하여 게임 내의 모델링 데이터로 사용</w:t>
      </w:r>
    </w:p>
    <w:p w:rsidR="00895603" w:rsidRPr="00D02977" w:rsidRDefault="00895603" w:rsidP="00895603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</w:p>
    <w:p w:rsidR="00895603" w:rsidRPr="00D02977" w:rsidRDefault="00895603" w:rsidP="00895603">
      <w:pPr>
        <w:pStyle w:val="afd"/>
        <w:ind w:leftChars="0" w:left="112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0</w:t>
      </w:r>
      <w:r w:rsidR="001C0B6C" w:rsidRPr="00D02977">
        <w:rPr>
          <w:rFonts w:ascii="Adobe 고딕 Std B" w:eastAsia="Adobe 고딕 Std B" w:hAnsi="Adobe 고딕 Std B"/>
          <w:noProof/>
        </w:rPr>
        <w:drawing>
          <wp:inline distT="0" distB="0" distL="0" distR="0">
            <wp:extent cx="5265420" cy="4457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03" w:rsidRPr="00D02977" w:rsidRDefault="00895603" w:rsidP="00895603">
      <w:pPr>
        <w:pStyle w:val="afd"/>
        <w:ind w:leftChars="0" w:left="1120"/>
        <w:rPr>
          <w:rFonts w:ascii="Adobe 고딕 Std B" w:eastAsia="Adobe 고딕 Std B" w:hAnsi="Adobe 고딕 Std B"/>
        </w:rPr>
      </w:pPr>
    </w:p>
    <w:p w:rsidR="00895603" w:rsidRPr="00D02977" w:rsidRDefault="00895603" w:rsidP="00895603">
      <w:pPr>
        <w:pStyle w:val="afd"/>
        <w:ind w:leftChars="0" w:left="1120"/>
        <w:rPr>
          <w:rFonts w:ascii="Adobe 고딕 Std B" w:eastAsia="Adobe 고딕 Std B" w:hAnsi="Adobe 고딕 Std B"/>
        </w:rPr>
      </w:pPr>
    </w:p>
    <w:p w:rsidR="00895603" w:rsidRPr="00D02977" w:rsidRDefault="00895603" w:rsidP="00895603">
      <w:pPr>
        <w:pStyle w:val="afd"/>
        <w:ind w:leftChars="0" w:left="760"/>
        <w:rPr>
          <w:rFonts w:ascii="Adobe 고딕 Std B" w:eastAsia="Adobe 고딕 Std B" w:hAnsi="Adobe 고딕 Std B"/>
        </w:rPr>
      </w:pPr>
    </w:p>
    <w:p w:rsidR="00895603" w:rsidRPr="00D02977" w:rsidRDefault="00895603" w:rsidP="00895603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8530A6">
            <wp:simplePos x="0" y="0"/>
            <wp:positionH relativeFrom="column">
              <wp:posOffset>2202180</wp:posOffset>
            </wp:positionH>
            <wp:positionV relativeFrom="paragraph">
              <wp:posOffset>38100</wp:posOffset>
            </wp:positionV>
            <wp:extent cx="3581400" cy="4857750"/>
            <wp:effectExtent l="0" t="0" r="0" b="0"/>
            <wp:wrapThrough wrapText="bothSides">
              <wp:wrapPolygon edited="0">
                <wp:start x="0" y="0"/>
                <wp:lineTo x="0" y="21515"/>
                <wp:lineTo x="21485" y="21515"/>
                <wp:lineTo x="21485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2977">
        <w:rPr>
          <w:rFonts w:ascii="Adobe 고딕 Std B" w:eastAsia="Adobe 고딕 Std B" w:hAnsi="Adobe 고딕 Std B"/>
          <w:noProof/>
        </w:rPr>
        <w:drawing>
          <wp:anchor distT="0" distB="0" distL="114300" distR="114300" simplePos="0" relativeHeight="251658240" behindDoc="0" locked="0" layoutInCell="1" allowOverlap="1" wp14:anchorId="090E9EC6">
            <wp:simplePos x="0" y="0"/>
            <wp:positionH relativeFrom="column">
              <wp:posOffset>441960</wp:posOffset>
            </wp:positionH>
            <wp:positionV relativeFrom="paragraph">
              <wp:posOffset>473075</wp:posOffset>
            </wp:positionV>
            <wp:extent cx="1630680" cy="3610610"/>
            <wp:effectExtent l="0" t="0" r="7620" b="8890"/>
            <wp:wrapThrough wrapText="bothSides">
              <wp:wrapPolygon edited="0">
                <wp:start x="0" y="0"/>
                <wp:lineTo x="0" y="21539"/>
                <wp:lineTo x="21449" y="21539"/>
                <wp:lineTo x="21449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977">
        <w:rPr>
          <w:rFonts w:ascii="Adobe 고딕 Std B" w:eastAsia="Adobe 고딕 Std B" w:hAnsi="Adobe 고딕 Std B" w:hint="eastAsia"/>
        </w:rPr>
        <w:t>사용하는 구조체</w:t>
      </w:r>
    </w:p>
    <w:p w:rsidR="00895603" w:rsidRDefault="00895603" w:rsidP="00895603">
      <w:pPr>
        <w:pStyle w:val="afd"/>
        <w:ind w:leftChars="0" w:left="1120"/>
        <w:rPr>
          <w:rFonts w:ascii="맑은 고딕" w:eastAsia="맑은 고딕" w:hAnsi="맑은 고딕"/>
        </w:rPr>
      </w:pPr>
    </w:p>
    <w:p w:rsidR="00895603" w:rsidRDefault="00895603" w:rsidP="00895603">
      <w:pPr>
        <w:ind w:left="400"/>
        <w:rPr>
          <w:rFonts w:ascii="맑은 고딕" w:eastAsia="맑은 고딕" w:hAnsi="맑은 고딕"/>
        </w:rPr>
      </w:pPr>
    </w:p>
    <w:p w:rsidR="00895603" w:rsidRDefault="00895603" w:rsidP="00895603">
      <w:pPr>
        <w:rPr>
          <w:rFonts w:ascii="맑은 고딕" w:eastAsia="맑은 고딕" w:hAnsi="맑은 고딕"/>
        </w:rPr>
      </w:pPr>
    </w:p>
    <w:p w:rsidR="00895603" w:rsidRDefault="00895603" w:rsidP="00895603">
      <w:pPr>
        <w:pStyle w:val="1"/>
      </w:pPr>
      <w:r w:rsidRPr="00895603">
        <w:rPr>
          <w:rFonts w:ascii="Adobe 고딕 Std B" w:eastAsia="Adobe 고딕 Std B" w:hAnsi="Adobe 고딕 Std B" w:hint="eastAsia"/>
        </w:rPr>
        <w:t>진행</w:t>
      </w:r>
      <w:r>
        <w:rPr>
          <w:rFonts w:hint="eastAsia"/>
        </w:rPr>
        <w:t xml:space="preserve"> </w:t>
      </w:r>
      <w:r w:rsidRPr="00895603">
        <w:rPr>
          <w:rFonts w:ascii="Adobe 고딕 Std B" w:eastAsia="Adobe 고딕 Std B" w:hAnsi="Adobe 고딕 Std B" w:hint="eastAsia"/>
        </w:rPr>
        <w:t>사항</w:t>
      </w:r>
    </w:p>
    <w:p w:rsidR="00895603" w:rsidRPr="00D02977" w:rsidRDefault="00D02977" w:rsidP="00895603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도로 생성</w:t>
      </w:r>
      <w:r w:rsidR="00E60B70">
        <w:rPr>
          <w:rFonts w:ascii="Adobe 고딕 Std B" w:eastAsia="Adobe 고딕 Std B" w:hAnsi="Adobe 고딕 Std B" w:hint="eastAsia"/>
        </w:rPr>
        <w:t>:</w:t>
      </w:r>
      <w:r w:rsidR="00E60B70">
        <w:rPr>
          <w:rFonts w:ascii="Adobe 고딕 Std B" w:eastAsia="Adobe 고딕 Std B" w:hAnsi="Adobe 고딕 Std B"/>
        </w:rPr>
        <w:t xml:space="preserve"> </w:t>
      </w:r>
      <w:r w:rsidR="00E60B70">
        <w:rPr>
          <w:rFonts w:ascii="Adobe 고딕 Std B" w:eastAsia="Adobe 고딕 Std B" w:hAnsi="Adobe 고딕 Std B" w:hint="eastAsia"/>
        </w:rPr>
        <w:t>잔디,</w:t>
      </w:r>
      <w:r w:rsidR="00E60B70">
        <w:rPr>
          <w:rFonts w:ascii="Adobe 고딕 Std B" w:eastAsia="Adobe 고딕 Std B" w:hAnsi="Adobe 고딕 Std B"/>
        </w:rPr>
        <w:t xml:space="preserve"> </w:t>
      </w:r>
      <w:r w:rsidR="00E60B70">
        <w:rPr>
          <w:rFonts w:ascii="Adobe 고딕 Std B" w:eastAsia="Adobe 고딕 Std B" w:hAnsi="Adobe 고딕 Std B" w:hint="eastAsia"/>
        </w:rPr>
        <w:t>도로,</w:t>
      </w:r>
      <w:r w:rsidR="00E60B70">
        <w:rPr>
          <w:rFonts w:ascii="Adobe 고딕 Std B" w:eastAsia="Adobe 고딕 Std B" w:hAnsi="Adobe 고딕 Std B"/>
        </w:rPr>
        <w:t xml:space="preserve"> </w:t>
      </w:r>
      <w:r w:rsidR="00E60B70">
        <w:rPr>
          <w:rFonts w:ascii="Adobe 고딕 Std B" w:eastAsia="Adobe 고딕 Std B" w:hAnsi="Adobe 고딕 Std B" w:hint="eastAsia"/>
        </w:rPr>
        <w:t>레일</w:t>
      </w:r>
    </w:p>
    <w:p w:rsidR="00D02977" w:rsidRPr="00D02977" w:rsidRDefault="00D02977" w:rsidP="00895603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차 생성</w:t>
      </w:r>
      <w:r w:rsidR="00E60B70">
        <w:rPr>
          <w:rFonts w:ascii="Adobe 고딕 Std B" w:eastAsia="Adobe 고딕 Std B" w:hAnsi="Adobe 고딕 Std B" w:hint="eastAsia"/>
        </w:rPr>
        <w:t>:</w:t>
      </w:r>
      <w:r w:rsidR="00E60B70">
        <w:rPr>
          <w:rFonts w:ascii="Adobe 고딕 Std B" w:eastAsia="Adobe 고딕 Std B" w:hAnsi="Adobe 고딕 Std B"/>
        </w:rPr>
        <w:t xml:space="preserve"> </w:t>
      </w:r>
      <w:r w:rsidR="00E60B70">
        <w:rPr>
          <w:rFonts w:ascii="Adobe 고딕 Std B" w:eastAsia="Adobe 고딕 Std B" w:hAnsi="Adobe 고딕 Std B" w:hint="eastAsia"/>
        </w:rPr>
        <w:t xml:space="preserve">자동차 </w:t>
      </w:r>
      <w:r w:rsidR="00E60B70">
        <w:rPr>
          <w:rFonts w:ascii="Adobe 고딕 Std B" w:eastAsia="Adobe 고딕 Std B" w:hAnsi="Adobe 고딕 Std B"/>
        </w:rPr>
        <w:t>4</w:t>
      </w:r>
      <w:r w:rsidR="00E60B70">
        <w:rPr>
          <w:rFonts w:ascii="Adobe 고딕 Std B" w:eastAsia="Adobe 고딕 Std B" w:hAnsi="Adobe 고딕 Std B" w:hint="eastAsia"/>
        </w:rPr>
        <w:t>종류,</w:t>
      </w:r>
      <w:r w:rsidR="00E60B70">
        <w:rPr>
          <w:rFonts w:ascii="Adobe 고딕 Std B" w:eastAsia="Adobe 고딕 Std B" w:hAnsi="Adobe 고딕 Std B"/>
        </w:rPr>
        <w:t xml:space="preserve"> </w:t>
      </w:r>
      <w:r w:rsidR="00E60B70">
        <w:rPr>
          <w:rFonts w:ascii="Adobe 고딕 Std B" w:eastAsia="Adobe 고딕 Std B" w:hAnsi="Adobe 고딕 Std B" w:hint="eastAsia"/>
        </w:rPr>
        <w:t xml:space="preserve">트럭 </w:t>
      </w:r>
      <w:r w:rsidR="00E60B70">
        <w:rPr>
          <w:rFonts w:ascii="Adobe 고딕 Std B" w:eastAsia="Adobe 고딕 Std B" w:hAnsi="Adobe 고딕 Std B"/>
        </w:rPr>
        <w:t>2</w:t>
      </w:r>
      <w:r w:rsidR="00E60B70">
        <w:rPr>
          <w:rFonts w:ascii="Adobe 고딕 Std B" w:eastAsia="Adobe 고딕 Std B" w:hAnsi="Adobe 고딕 Std B" w:hint="eastAsia"/>
        </w:rPr>
        <w:t>종류,</w:t>
      </w:r>
      <w:r w:rsidR="00E60B70">
        <w:rPr>
          <w:rFonts w:ascii="Adobe 고딕 Std B" w:eastAsia="Adobe 고딕 Std B" w:hAnsi="Adobe 고딕 Std B"/>
        </w:rPr>
        <w:t xml:space="preserve"> </w:t>
      </w:r>
      <w:r w:rsidR="00E60B70">
        <w:rPr>
          <w:rFonts w:ascii="Adobe 고딕 Std B" w:eastAsia="Adobe 고딕 Std B" w:hAnsi="Adobe 고딕 Std B" w:hint="eastAsia"/>
        </w:rPr>
        <w:t xml:space="preserve">지하철 </w:t>
      </w:r>
      <w:r w:rsidR="00E60B70">
        <w:rPr>
          <w:rFonts w:ascii="Adobe 고딕 Std B" w:eastAsia="Adobe 고딕 Std B" w:hAnsi="Adobe 고딕 Std B"/>
        </w:rPr>
        <w:t>1</w:t>
      </w:r>
      <w:r w:rsidR="00E60B70">
        <w:rPr>
          <w:rFonts w:ascii="Adobe 고딕 Std B" w:eastAsia="Adobe 고딕 Std B" w:hAnsi="Adobe 고딕 Std B" w:hint="eastAsia"/>
        </w:rPr>
        <w:t>종류</w:t>
      </w:r>
    </w:p>
    <w:p w:rsidR="00D02977" w:rsidRPr="00D02977" w:rsidRDefault="00D02977" w:rsidP="00895603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 xml:space="preserve">캐릭터 </w:t>
      </w:r>
      <w:proofErr w:type="gramStart"/>
      <w:r w:rsidRPr="00D02977">
        <w:rPr>
          <w:rFonts w:ascii="Adobe 고딕 Std B" w:eastAsia="Adobe 고딕 Std B" w:hAnsi="Adobe 고딕 Std B" w:hint="eastAsia"/>
        </w:rPr>
        <w:t xml:space="preserve">생성 </w:t>
      </w:r>
      <w:r w:rsidR="00E60B70">
        <w:rPr>
          <w:rFonts w:ascii="Adobe 고딕 Std B" w:eastAsia="Adobe 고딕 Std B" w:hAnsi="Adobe 고딕 Std B"/>
        </w:rPr>
        <w:t>:</w:t>
      </w:r>
      <w:proofErr w:type="gramEnd"/>
      <w:r w:rsidR="00E60B70">
        <w:rPr>
          <w:rFonts w:ascii="Adobe 고딕 Std B" w:eastAsia="Adobe 고딕 Std B" w:hAnsi="Adobe 고딕 Std B"/>
        </w:rPr>
        <w:t xml:space="preserve"> </w:t>
      </w:r>
      <w:r w:rsidR="00E60B70">
        <w:rPr>
          <w:rFonts w:ascii="Adobe 고딕 Std B" w:eastAsia="Adobe 고딕 Std B" w:hAnsi="Adobe 고딕 Std B" w:hint="eastAsia"/>
        </w:rPr>
        <w:t>닭,</w:t>
      </w:r>
      <w:r w:rsidR="00E60B70">
        <w:rPr>
          <w:rFonts w:ascii="Adobe 고딕 Std B" w:eastAsia="Adobe 고딕 Std B" w:hAnsi="Adobe 고딕 Std B"/>
        </w:rPr>
        <w:t xml:space="preserve"> </w:t>
      </w:r>
      <w:r w:rsidR="00E60B70">
        <w:rPr>
          <w:rFonts w:ascii="Adobe 고딕 Std B" w:eastAsia="Adobe 고딕 Std B" w:hAnsi="Adobe 고딕 Std B" w:hint="eastAsia"/>
        </w:rPr>
        <w:t>할아버지,</w:t>
      </w:r>
      <w:r w:rsidR="00E60B70">
        <w:rPr>
          <w:rFonts w:ascii="Adobe 고딕 Std B" w:eastAsia="Adobe 고딕 Std B" w:hAnsi="Adobe 고딕 Std B"/>
        </w:rPr>
        <w:t xml:space="preserve"> </w:t>
      </w:r>
      <w:r w:rsidR="00E60B70">
        <w:rPr>
          <w:rFonts w:ascii="Adobe 고딕 Std B" w:eastAsia="Adobe 고딕 Std B" w:hAnsi="Adobe 고딕 Std B" w:hint="eastAsia"/>
        </w:rPr>
        <w:t xml:space="preserve">전사 </w:t>
      </w:r>
    </w:p>
    <w:p w:rsidR="00D02977" w:rsidRPr="00D02977" w:rsidRDefault="00D02977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캐릭터 이동 및 회전</w:t>
      </w:r>
    </w:p>
    <w:p w:rsidR="00D02977" w:rsidRDefault="00D02977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장애물 생성</w:t>
      </w:r>
      <w:r w:rsidR="00E60B70">
        <w:rPr>
          <w:rFonts w:ascii="Adobe 고딕 Std B" w:eastAsia="Adobe 고딕 Std B" w:hAnsi="Adobe 고딕 Std B" w:hint="eastAsia"/>
        </w:rPr>
        <w:t>:</w:t>
      </w:r>
      <w:r w:rsidR="00E60B70">
        <w:rPr>
          <w:rFonts w:ascii="Adobe 고딕 Std B" w:eastAsia="Adobe 고딕 Std B" w:hAnsi="Adobe 고딕 Std B"/>
        </w:rPr>
        <w:t xml:space="preserve"> </w:t>
      </w:r>
      <w:r w:rsidR="00E60B70">
        <w:rPr>
          <w:rFonts w:ascii="Adobe 고딕 Std B" w:eastAsia="Adobe 고딕 Std B" w:hAnsi="Adobe 고딕 Std B" w:hint="eastAsia"/>
        </w:rPr>
        <w:t>충돌 시 캐릭터는 이동 못함</w:t>
      </w:r>
    </w:p>
    <w:p w:rsidR="00E60B70" w:rsidRDefault="00E60B70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>
        <w:rPr>
          <w:rFonts w:ascii="Adobe 고딕 Std B" w:eastAsia="Adobe 고딕 Std B" w:hAnsi="Adobe 고딕 Std B" w:hint="eastAsia"/>
        </w:rPr>
        <w:t>1인칭 시점:</w:t>
      </w:r>
      <w:r>
        <w:rPr>
          <w:rFonts w:ascii="Adobe 고딕 Std B" w:eastAsia="Adobe 고딕 Std B" w:hAnsi="Adobe 고딕 Std B"/>
        </w:rPr>
        <w:t xml:space="preserve"> </w:t>
      </w:r>
      <w:r>
        <w:rPr>
          <w:rFonts w:ascii="Adobe 고딕 Std B" w:eastAsia="Adobe 고딕 Std B" w:hAnsi="Adobe 고딕 Std B" w:hint="eastAsia"/>
        </w:rPr>
        <w:t>캐릭터가 바라보는 시점</w:t>
      </w:r>
    </w:p>
    <w:p w:rsidR="00D02977" w:rsidRPr="002546B6" w:rsidRDefault="00E60B70" w:rsidP="002546B6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 w:hint="eastAsia"/>
        </w:rPr>
      </w:pPr>
      <w:r>
        <w:rPr>
          <w:rFonts w:ascii="Adobe 고딕 Std B" w:eastAsia="Adobe 고딕 Std B" w:hAnsi="Adobe 고딕 Std B"/>
        </w:rPr>
        <w:lastRenderedPageBreak/>
        <w:t>3</w:t>
      </w:r>
      <w:r>
        <w:rPr>
          <w:rFonts w:ascii="Adobe 고딕 Std B" w:eastAsia="Adobe 고딕 Std B" w:hAnsi="Adobe 고딕 Std B" w:hint="eastAsia"/>
        </w:rPr>
        <w:t>인칭 시점:</w:t>
      </w:r>
      <w:r>
        <w:rPr>
          <w:rFonts w:ascii="Adobe 고딕 Std B" w:eastAsia="Adobe 고딕 Std B" w:hAnsi="Adobe 고딕 Std B"/>
        </w:rPr>
        <w:t xml:space="preserve"> </w:t>
      </w:r>
      <w:r>
        <w:rPr>
          <w:rFonts w:ascii="Adobe 고딕 Std B" w:eastAsia="Adobe 고딕 Std B" w:hAnsi="Adobe 고딕 Std B" w:hint="eastAsia"/>
        </w:rPr>
        <w:t xml:space="preserve">캐릭터 기분의 </w:t>
      </w:r>
      <w:proofErr w:type="spellStart"/>
      <w:r>
        <w:rPr>
          <w:rFonts w:ascii="Adobe 고딕 Std B" w:eastAsia="Adobe 고딕 Std B" w:hAnsi="Adobe 고딕 Std B" w:hint="eastAsia"/>
        </w:rPr>
        <w:t>쿼터뷰</w:t>
      </w:r>
      <w:proofErr w:type="spellEnd"/>
    </w:p>
    <w:p w:rsidR="00D02977" w:rsidRPr="00D02977" w:rsidRDefault="00D02977" w:rsidP="00D02977">
      <w:pPr>
        <w:pStyle w:val="1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팀원간 작업한 내용</w:t>
      </w:r>
    </w:p>
    <w:p w:rsidR="00D02977" w:rsidRPr="00D02977" w:rsidRDefault="00D02977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준혁</w:t>
      </w:r>
    </w:p>
    <w:p w:rsidR="00D02977" w:rsidRP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p</w:t>
      </w:r>
      <w:r w:rsidRPr="00D02977">
        <w:rPr>
          <w:rFonts w:ascii="Adobe 고딕 Std B" w:eastAsia="Adobe 고딕 Std B" w:hAnsi="Adobe 고딕 Std B"/>
        </w:rPr>
        <w:t>ly</w:t>
      </w:r>
      <w:r w:rsidRPr="00D02977">
        <w:rPr>
          <w:rFonts w:ascii="Adobe 고딕 Std B" w:eastAsia="Adobe 고딕 Std B" w:hAnsi="Adobe 고딕 Std B" w:hint="eastAsia"/>
        </w:rPr>
        <w:t>파일 로드</w:t>
      </w:r>
    </w:p>
    <w:p w:rsidR="00D02977" w:rsidRP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타일 생성</w:t>
      </w:r>
    </w:p>
    <w:p w:rsidR="00D02977" w:rsidRP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자동차 이동</w:t>
      </w:r>
    </w:p>
    <w:p w:rsidR="00D02977" w:rsidRP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장애물 생성</w:t>
      </w:r>
    </w:p>
    <w:p w:rsidR="00D02977" w:rsidRPr="00D02977" w:rsidRDefault="00D02977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수현</w:t>
      </w:r>
    </w:p>
    <w:p w:rsid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/>
        </w:rPr>
        <w:t>Scene</w:t>
      </w:r>
      <w:r w:rsidRPr="00D02977">
        <w:rPr>
          <w:rFonts w:ascii="Adobe 고딕 Std B" w:eastAsia="Adobe 고딕 Std B" w:hAnsi="Adobe 고딕 Std B" w:hint="eastAsia"/>
        </w:rPr>
        <w:t>제작</w:t>
      </w:r>
    </w:p>
    <w:p w:rsidR="00E60B70" w:rsidRPr="00D02977" w:rsidRDefault="00E60B70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>
        <w:rPr>
          <w:rFonts w:ascii="Adobe 고딕 Std B" w:eastAsia="Adobe 고딕 Std B" w:hAnsi="Adobe 고딕 Std B" w:hint="eastAsia"/>
        </w:rPr>
        <w:t>자동차 이동</w:t>
      </w:r>
    </w:p>
    <w:p w:rsid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자동차와 차의 충돌체크</w:t>
      </w:r>
    </w:p>
    <w:p w:rsidR="00E60B70" w:rsidRDefault="00E60B70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>
        <w:rPr>
          <w:rFonts w:ascii="Adobe 고딕 Std B" w:eastAsia="Adobe 고딕 Std B" w:hAnsi="Adobe 고딕 Std B" w:hint="eastAsia"/>
        </w:rPr>
        <w:t>카메라와 조명</w:t>
      </w:r>
    </w:p>
    <w:p w:rsidR="00E60B70" w:rsidRDefault="00E60B70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>
        <w:rPr>
          <w:rFonts w:ascii="Adobe 고딕 Std B" w:eastAsia="Adobe 고딕 Std B" w:hAnsi="Adobe 고딕 Std B" w:hint="eastAsia"/>
        </w:rPr>
        <w:t>시점</w:t>
      </w:r>
    </w:p>
    <w:p w:rsidR="00E60B70" w:rsidRPr="00D02977" w:rsidRDefault="00E60B70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>
        <w:rPr>
          <w:rFonts w:ascii="Adobe 고딕 Std B" w:eastAsia="Adobe 고딕 Std B" w:hAnsi="Adobe 고딕 Std B" w:hint="eastAsia"/>
        </w:rPr>
        <w:t>그래픽 작업</w:t>
      </w:r>
    </w:p>
    <w:p w:rsidR="00D02977" w:rsidRPr="00D02977" w:rsidRDefault="00D02977" w:rsidP="00D02977">
      <w:pPr>
        <w:pStyle w:val="1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필요한 명령어 소개</w:t>
      </w:r>
    </w:p>
    <w:p w:rsidR="00D02977" w:rsidRDefault="00D02977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키보드 화살표</w:t>
      </w:r>
    </w:p>
    <w:p w:rsidR="00E60B70" w:rsidRDefault="00E60B70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>
        <w:rPr>
          <w:rFonts w:ascii="Adobe 고딕 Std B" w:eastAsia="Adobe 고딕 Std B" w:hAnsi="Adobe 고딕 Std B" w:hint="eastAsia"/>
        </w:rPr>
        <w:t>1</w:t>
      </w:r>
      <w:r>
        <w:rPr>
          <w:rFonts w:ascii="Adobe 고딕 Std B" w:eastAsia="Adobe 고딕 Std B" w:hAnsi="Adobe 고딕 Std B"/>
        </w:rPr>
        <w:t xml:space="preserve">, 2, 3: </w:t>
      </w:r>
      <w:r>
        <w:rPr>
          <w:rFonts w:ascii="Adobe 고딕 Std B" w:eastAsia="Adobe 고딕 Std B" w:hAnsi="Adobe 고딕 Std B" w:hint="eastAsia"/>
        </w:rPr>
        <w:t>순서대로 닭,</w:t>
      </w:r>
      <w:r>
        <w:rPr>
          <w:rFonts w:ascii="Adobe 고딕 Std B" w:eastAsia="Adobe 고딕 Std B" w:hAnsi="Adobe 고딕 Std B"/>
        </w:rPr>
        <w:t xml:space="preserve"> </w:t>
      </w:r>
      <w:r>
        <w:rPr>
          <w:rFonts w:ascii="Adobe 고딕 Std B" w:eastAsia="Adobe 고딕 Std B" w:hAnsi="Adobe 고딕 Std B" w:hint="eastAsia"/>
        </w:rPr>
        <w:t>할아버지</w:t>
      </w:r>
      <w:r>
        <w:rPr>
          <w:rFonts w:ascii="Adobe 고딕 Std B" w:eastAsia="Adobe 고딕 Std B" w:hAnsi="Adobe 고딕 Std B"/>
        </w:rPr>
        <w:t xml:space="preserve">, </w:t>
      </w:r>
      <w:r>
        <w:rPr>
          <w:rFonts w:ascii="Adobe 고딕 Std B" w:eastAsia="Adobe 고딕 Std B" w:hAnsi="Adobe 고딕 Std B" w:hint="eastAsia"/>
        </w:rPr>
        <w:t>전사 캐릭터 선택</w:t>
      </w:r>
    </w:p>
    <w:p w:rsidR="00E60B70" w:rsidRDefault="00E60B70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>
        <w:rPr>
          <w:rFonts w:ascii="Adobe 고딕 Std B" w:eastAsia="Adobe 고딕 Std B" w:hAnsi="Adobe 고딕 Std B" w:hint="eastAsia"/>
        </w:rPr>
        <w:t>4</w:t>
      </w:r>
      <w:r>
        <w:rPr>
          <w:rFonts w:ascii="Adobe 고딕 Std B" w:eastAsia="Adobe 고딕 Std B" w:hAnsi="Adobe 고딕 Std B"/>
        </w:rPr>
        <w:t xml:space="preserve">, 5, 6: </w:t>
      </w:r>
      <w:r>
        <w:rPr>
          <w:rFonts w:ascii="Adobe 고딕 Std B" w:eastAsia="Adobe 고딕 Std B" w:hAnsi="Adobe 고딕 Std B" w:hint="eastAsia"/>
        </w:rPr>
        <w:t>순서대로 하양,</w:t>
      </w:r>
      <w:r>
        <w:rPr>
          <w:rFonts w:ascii="Adobe 고딕 Std B" w:eastAsia="Adobe 고딕 Std B" w:hAnsi="Adobe 고딕 Std B"/>
        </w:rPr>
        <w:t xml:space="preserve"> </w:t>
      </w:r>
      <w:r>
        <w:rPr>
          <w:rFonts w:ascii="Adobe 고딕 Std B" w:eastAsia="Adobe 고딕 Std B" w:hAnsi="Adobe 고딕 Std B" w:hint="eastAsia"/>
        </w:rPr>
        <w:t>빨,</w:t>
      </w:r>
      <w:r>
        <w:rPr>
          <w:rFonts w:ascii="Adobe 고딕 Std B" w:eastAsia="Adobe 고딕 Std B" w:hAnsi="Adobe 고딕 Std B"/>
        </w:rPr>
        <w:t xml:space="preserve"> </w:t>
      </w:r>
      <w:r>
        <w:rPr>
          <w:rFonts w:ascii="Adobe 고딕 Std B" w:eastAsia="Adobe 고딕 Std B" w:hAnsi="Adobe 고딕 Std B" w:hint="eastAsia"/>
        </w:rPr>
        <w:t>파 조명</w:t>
      </w:r>
    </w:p>
    <w:p w:rsidR="00E60B70" w:rsidRDefault="00E60B70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>
        <w:rPr>
          <w:rFonts w:ascii="Adobe 고딕 Std B" w:eastAsia="Adobe 고딕 Std B" w:hAnsi="Adobe 고딕 Std B" w:hint="eastAsia"/>
        </w:rPr>
        <w:t>7</w:t>
      </w:r>
      <w:r>
        <w:rPr>
          <w:rFonts w:ascii="Adobe 고딕 Std B" w:eastAsia="Adobe 고딕 Std B" w:hAnsi="Adobe 고딕 Std B"/>
        </w:rPr>
        <w:t xml:space="preserve">: </w:t>
      </w:r>
      <w:r>
        <w:rPr>
          <w:rFonts w:ascii="Adobe 고딕 Std B" w:eastAsia="Adobe 고딕 Std B" w:hAnsi="Adobe 고딕 Std B" w:hint="eastAsia"/>
        </w:rPr>
        <w:t>시점 변환</w:t>
      </w:r>
    </w:p>
    <w:p w:rsidR="00E60B70" w:rsidRDefault="00E60B70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>
        <w:rPr>
          <w:rFonts w:ascii="Adobe 고딕 Std B" w:eastAsia="Adobe 고딕 Std B" w:hAnsi="Adobe 고딕 Std B"/>
        </w:rPr>
        <w:t>w,</w:t>
      </w:r>
      <w:r w:rsidR="002546B6">
        <w:rPr>
          <w:rFonts w:ascii="Adobe 고딕 Std B" w:eastAsia="Adobe 고딕 Std B" w:hAnsi="Adobe 고딕 Std B"/>
        </w:rPr>
        <w:t xml:space="preserve"> </w:t>
      </w:r>
      <w:r>
        <w:rPr>
          <w:rFonts w:ascii="Adobe 고딕 Std B" w:eastAsia="Adobe 고딕 Std B" w:hAnsi="Adobe 고딕 Std B"/>
        </w:rPr>
        <w:t>a,</w:t>
      </w:r>
      <w:r w:rsidR="002546B6">
        <w:rPr>
          <w:rFonts w:ascii="Adobe 고딕 Std B" w:eastAsia="Adobe 고딕 Std B" w:hAnsi="Adobe 고딕 Std B"/>
        </w:rPr>
        <w:t xml:space="preserve"> </w:t>
      </w:r>
      <w:r>
        <w:rPr>
          <w:rFonts w:ascii="Adobe 고딕 Std B" w:eastAsia="Adobe 고딕 Std B" w:hAnsi="Adobe 고딕 Std B"/>
        </w:rPr>
        <w:t>s,</w:t>
      </w:r>
      <w:r w:rsidR="002546B6">
        <w:rPr>
          <w:rFonts w:ascii="Adobe 고딕 Std B" w:eastAsia="Adobe 고딕 Std B" w:hAnsi="Adobe 고딕 Std B"/>
        </w:rPr>
        <w:t xml:space="preserve"> </w:t>
      </w:r>
      <w:r>
        <w:rPr>
          <w:rFonts w:ascii="Adobe 고딕 Std B" w:eastAsia="Adobe 고딕 Std B" w:hAnsi="Adobe 고딕 Std B"/>
        </w:rPr>
        <w:t xml:space="preserve">d: </w:t>
      </w:r>
      <w:r>
        <w:rPr>
          <w:rFonts w:ascii="Adobe 고딕 Std B" w:eastAsia="Adobe 고딕 Std B" w:hAnsi="Adobe 고딕 Std B" w:hint="eastAsia"/>
        </w:rPr>
        <w:t>카메라 이동</w:t>
      </w:r>
    </w:p>
    <w:p w:rsidR="00E60B70" w:rsidRPr="00D02977" w:rsidRDefault="00E60B70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>
        <w:rPr>
          <w:rFonts w:ascii="Adobe 고딕 Std B" w:eastAsia="Adobe 고딕 Std B" w:hAnsi="Adobe 고딕 Std B" w:hint="eastAsia"/>
        </w:rPr>
        <w:t>x</w:t>
      </w:r>
      <w:r>
        <w:rPr>
          <w:rFonts w:ascii="Adobe 고딕 Std B" w:eastAsia="Adobe 고딕 Std B" w:hAnsi="Adobe 고딕 Std B"/>
        </w:rPr>
        <w:t xml:space="preserve">/X, y/Y, z/Z: </w:t>
      </w:r>
      <w:r>
        <w:rPr>
          <w:rFonts w:ascii="Adobe 고딕 Std B" w:eastAsia="Adobe 고딕 Std B" w:hAnsi="Adobe 고딕 Std B" w:hint="eastAsia"/>
        </w:rPr>
        <w:t xml:space="preserve">카메라의 회전 </w:t>
      </w:r>
    </w:p>
    <w:p w:rsidR="00D02977" w:rsidRPr="00D02977" w:rsidRDefault="00D02977" w:rsidP="00D02977">
      <w:pPr>
        <w:pStyle w:val="1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lastRenderedPageBreak/>
        <w:t>소감 및 후기</w:t>
      </w:r>
    </w:p>
    <w:p w:rsidR="00D02977" w:rsidRPr="00D02977" w:rsidRDefault="00D02977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준혁</w:t>
      </w:r>
    </w:p>
    <w:p w:rsidR="00D02977" w:rsidRPr="00D02977" w:rsidRDefault="00D02977" w:rsidP="00D02977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모델링 데이터를 분석해서 화면에 띄우는 것이 너무 어려웠다 또한 공부를 열심히 하지 않은 것이 코드에서 적나라하게 드러나는 것 같다 공부를 졸업을 하기 위해서는 더 열심히 해야 할 것 같다.</w:t>
      </w:r>
      <w:r w:rsidRPr="00D02977">
        <w:rPr>
          <w:rFonts w:ascii="Adobe 고딕 Std B" w:eastAsia="Adobe 고딕 Std B" w:hAnsi="Adobe 고딕 Std B"/>
        </w:rPr>
        <w:t xml:space="preserve"> </w:t>
      </w:r>
      <w:r w:rsidRPr="00D02977">
        <w:rPr>
          <w:rFonts w:ascii="Adobe 고딕 Std B" w:eastAsia="Adobe 고딕 Std B" w:hAnsi="Adobe 고딕 Std B" w:hint="eastAsia"/>
        </w:rPr>
        <w:t>졸업하고 싶다</w:t>
      </w:r>
      <w:r w:rsidRPr="00D02977">
        <w:rPr>
          <w:rFonts w:ascii="Adobe 고딕 Std B" w:eastAsia="Adobe 고딕 Std B" w:hAnsi="Adobe 고딕 Std B"/>
        </w:rPr>
        <w:t xml:space="preserve">. </w:t>
      </w:r>
      <w:r w:rsidRPr="00D02977">
        <w:rPr>
          <w:rFonts w:ascii="Adobe 고딕 Std B" w:eastAsia="Adobe 고딕 Std B" w:hAnsi="Adobe 고딕 Std B" w:hint="eastAsia"/>
        </w:rPr>
        <w:t>코딩하기 싫다</w:t>
      </w:r>
      <w:r w:rsidR="00961E70">
        <w:rPr>
          <w:rFonts w:ascii="Adobe 고딕 Std B" w:eastAsia="Adobe 고딕 Std B" w:hAnsi="Adobe 고딕 Std B" w:hint="eastAsia"/>
        </w:rPr>
        <w:t>.</w:t>
      </w:r>
      <w:r w:rsidR="00961E70">
        <w:rPr>
          <w:rFonts w:ascii="Adobe 고딕 Std B" w:eastAsia="Adobe 고딕 Std B" w:hAnsi="Adobe 고딕 Std B"/>
        </w:rPr>
        <w:t xml:space="preserve"> </w:t>
      </w:r>
      <w:r w:rsidR="00961E70">
        <w:rPr>
          <w:rFonts w:ascii="Adobe 고딕 Std B" w:eastAsia="Adobe 고딕 Std B" w:hAnsi="Adobe 고딕 Std B" w:hint="eastAsia"/>
        </w:rPr>
        <w:t>F학점 안 받고 싶다.</w:t>
      </w:r>
    </w:p>
    <w:p w:rsidR="00D02977" w:rsidRDefault="00D02977" w:rsidP="00D02977">
      <w:pPr>
        <w:pStyle w:val="afd"/>
        <w:numPr>
          <w:ilvl w:val="0"/>
          <w:numId w:val="16"/>
        </w:numPr>
        <w:ind w:leftChars="0"/>
        <w:rPr>
          <w:rFonts w:ascii="Adobe 고딕 Std B" w:eastAsia="Adobe 고딕 Std B" w:hAnsi="Adobe 고딕 Std B"/>
        </w:rPr>
      </w:pPr>
      <w:r w:rsidRPr="00D02977">
        <w:rPr>
          <w:rFonts w:ascii="Adobe 고딕 Std B" w:eastAsia="Adobe 고딕 Std B" w:hAnsi="Adobe 고딕 Std B" w:hint="eastAsia"/>
        </w:rPr>
        <w:t>수현</w:t>
      </w:r>
    </w:p>
    <w:p w:rsidR="00E60B70" w:rsidRPr="00E60B70" w:rsidRDefault="00E60B70" w:rsidP="00E60B70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 w:hint="eastAsia"/>
        </w:rPr>
      </w:pPr>
      <w:r>
        <w:rPr>
          <w:rFonts w:ascii="Adobe 고딕 Std B" w:eastAsia="Adobe 고딕 Std B" w:hAnsi="Adobe 고딕 Std B" w:hint="eastAsia"/>
        </w:rPr>
        <w:t>모델링 작업이 생각만큼 쉽지 않았지만 만들고 난 작품이 생각보다 귀여워서 마음에 든다</w:t>
      </w:r>
      <w:r>
        <w:rPr>
          <w:rFonts w:ascii="Adobe 고딕 Std B" w:eastAsia="Adobe 고딕 Std B" w:hAnsi="Adobe 고딕 Std B"/>
        </w:rPr>
        <w:t xml:space="preserve">. </w:t>
      </w:r>
      <w:r>
        <w:rPr>
          <w:rFonts w:ascii="Adobe 고딕 Std B" w:eastAsia="Adobe 고딕 Std B" w:hAnsi="Adobe 고딕 Std B" w:hint="eastAsia"/>
        </w:rPr>
        <w:t>특히 열차가 제일 마음에 든다</w:t>
      </w:r>
      <w:r>
        <w:rPr>
          <w:rFonts w:ascii="Adobe 고딕 Std B" w:eastAsia="Adobe 고딕 Std B" w:hAnsi="Adobe 고딕 Std B"/>
        </w:rPr>
        <w:t xml:space="preserve">. </w:t>
      </w:r>
      <w:r>
        <w:rPr>
          <w:rFonts w:ascii="Adobe 고딕 Std B" w:eastAsia="Adobe 고딕 Std B" w:hAnsi="Adobe 고딕 Std B" w:hint="eastAsia"/>
        </w:rPr>
        <w:t xml:space="preserve">코딩을 같이 하기위해 </w:t>
      </w:r>
      <w:proofErr w:type="spellStart"/>
      <w:r>
        <w:rPr>
          <w:rFonts w:ascii="Adobe 고딕 Std B" w:eastAsia="Adobe 고딕 Std B" w:hAnsi="Adobe 고딕 Std B"/>
        </w:rPr>
        <w:t>github</w:t>
      </w:r>
      <w:proofErr w:type="spellEnd"/>
      <w:r>
        <w:rPr>
          <w:rFonts w:ascii="Adobe 고딕 Std B" w:eastAsia="Adobe 고딕 Std B" w:hAnsi="Adobe 고딕 Std B" w:hint="eastAsia"/>
        </w:rPr>
        <w:t xml:space="preserve">을 사용하였는데 </w:t>
      </w:r>
      <w:proofErr w:type="spellStart"/>
      <w:r>
        <w:rPr>
          <w:rFonts w:ascii="Adobe 고딕 Std B" w:eastAsia="Adobe 고딕 Std B" w:hAnsi="Adobe 고딕 Std B"/>
        </w:rPr>
        <w:t>complict</w:t>
      </w:r>
      <w:proofErr w:type="spellEnd"/>
      <w:r w:rsidR="002546B6">
        <w:rPr>
          <w:rFonts w:ascii="Adobe 고딕 Std B" w:eastAsia="Adobe 고딕 Std B" w:hAnsi="Adobe 고딕 Std B" w:hint="eastAsia"/>
        </w:rPr>
        <w:t xml:space="preserve">가 생각보다 </w:t>
      </w:r>
      <w:proofErr w:type="spellStart"/>
      <w:r w:rsidR="002546B6">
        <w:rPr>
          <w:rFonts w:ascii="Adobe 고딕 Std B" w:eastAsia="Adobe 고딕 Std B" w:hAnsi="Adobe 고딕 Std B" w:hint="eastAsia"/>
        </w:rPr>
        <w:t>자주나서</w:t>
      </w:r>
      <w:proofErr w:type="spellEnd"/>
      <w:r w:rsidR="002546B6">
        <w:rPr>
          <w:rFonts w:ascii="Adobe 고딕 Std B" w:eastAsia="Adobe 고딕 Std B" w:hAnsi="Adobe 고딕 Std B" w:hint="eastAsia"/>
        </w:rPr>
        <w:t xml:space="preserve"> 힘들었다.</w:t>
      </w:r>
      <w:r w:rsidR="002546B6">
        <w:rPr>
          <w:rFonts w:ascii="Adobe 고딕 Std B" w:eastAsia="Adobe 고딕 Std B" w:hAnsi="Adobe 고딕 Std B"/>
        </w:rPr>
        <w:t xml:space="preserve"> </w:t>
      </w:r>
      <w:r w:rsidR="002546B6">
        <w:rPr>
          <w:rFonts w:ascii="Adobe 고딕 Std B" w:eastAsia="Adobe 고딕 Std B" w:hAnsi="Adobe 고딕 Std B" w:hint="eastAsia"/>
        </w:rPr>
        <w:t xml:space="preserve">처음으로 </w:t>
      </w:r>
      <w:r w:rsidR="002546B6">
        <w:rPr>
          <w:rFonts w:ascii="Adobe 고딕 Std B" w:eastAsia="Adobe 고딕 Std B" w:hAnsi="Adobe 고딕 Std B"/>
        </w:rPr>
        <w:t>obj(ply)</w:t>
      </w:r>
      <w:r w:rsidR="002546B6">
        <w:rPr>
          <w:rFonts w:ascii="Adobe 고딕 Std B" w:eastAsia="Adobe 고딕 Std B" w:hAnsi="Adobe 고딕 Std B" w:hint="eastAsia"/>
        </w:rPr>
        <w:t>를 띄워봐서 좋았다</w:t>
      </w:r>
      <w:r w:rsidR="002546B6">
        <w:rPr>
          <w:rFonts w:ascii="Adobe 고딕 Std B" w:eastAsia="Adobe 고딕 Std B" w:hAnsi="Adobe 고딕 Std B"/>
        </w:rPr>
        <w:t xml:space="preserve">. </w:t>
      </w:r>
      <w:r w:rsidR="002546B6">
        <w:rPr>
          <w:rFonts w:ascii="Adobe 고딕 Std B" w:eastAsia="Adobe 고딕 Std B" w:hAnsi="Adobe 고딕 Std B" w:hint="eastAsia"/>
        </w:rPr>
        <w:t xml:space="preserve">최적화를 하였지만 우리의 지식으로는 </w:t>
      </w:r>
      <w:proofErr w:type="spellStart"/>
      <w:r w:rsidR="002546B6">
        <w:rPr>
          <w:rFonts w:ascii="Adobe 고딕 Std B" w:eastAsia="Adobe 고딕 Std B" w:hAnsi="Adobe 고딕 Std B" w:hint="eastAsia"/>
        </w:rPr>
        <w:t>못건든</w:t>
      </w:r>
      <w:proofErr w:type="spellEnd"/>
      <w:r w:rsidR="002546B6">
        <w:rPr>
          <w:rFonts w:ascii="Adobe 고딕 Std B" w:eastAsia="Adobe 고딕 Std B" w:hAnsi="Adobe 고딕 Std B" w:hint="eastAsia"/>
        </w:rPr>
        <w:t xml:space="preserve"> 부분들이 아쉬웠다</w:t>
      </w:r>
      <w:r w:rsidR="002546B6">
        <w:rPr>
          <w:rFonts w:ascii="Adobe 고딕 Std B" w:eastAsia="Adobe 고딕 Std B" w:hAnsi="Adobe 고딕 Std B"/>
        </w:rPr>
        <w:t xml:space="preserve">. </w:t>
      </w:r>
      <w:r w:rsidR="002546B6">
        <w:rPr>
          <w:rFonts w:ascii="Adobe 고딕 Std B" w:eastAsia="Adobe 고딕 Std B" w:hAnsi="Adobe 고딕 Std B" w:hint="eastAsia"/>
        </w:rPr>
        <w:t xml:space="preserve">이번학기에 게임을 </w:t>
      </w:r>
      <w:r w:rsidR="002546B6">
        <w:rPr>
          <w:rFonts w:ascii="Adobe 고딕 Std B" w:eastAsia="Adobe 고딕 Std B" w:hAnsi="Adobe 고딕 Std B"/>
        </w:rPr>
        <w:t>2</w:t>
      </w:r>
      <w:r w:rsidR="002546B6">
        <w:rPr>
          <w:rFonts w:ascii="Adobe 고딕 Std B" w:eastAsia="Adobe 고딕 Std B" w:hAnsi="Adobe 고딕 Std B" w:hint="eastAsia"/>
        </w:rPr>
        <w:t>개 만들었는데</w:t>
      </w:r>
      <w:r w:rsidR="002546B6">
        <w:rPr>
          <w:rFonts w:ascii="Adobe 고딕 Std B" w:eastAsia="Adobe 고딕 Std B" w:hAnsi="Adobe 고딕 Std B"/>
        </w:rPr>
        <w:t xml:space="preserve"> </w:t>
      </w:r>
      <w:r w:rsidR="002546B6">
        <w:rPr>
          <w:rFonts w:ascii="Adobe 고딕 Std B" w:eastAsia="Adobe 고딕 Std B" w:hAnsi="Adobe 고딕 Std B" w:hint="eastAsia"/>
        </w:rPr>
        <w:t>힘들었지만 프로젝트 마감이 곧 종강이라는 것이 너무 좋다</w:t>
      </w:r>
    </w:p>
    <w:p w:rsidR="002546B6" w:rsidRPr="00D02977" w:rsidRDefault="002546B6" w:rsidP="002546B6">
      <w:pPr>
        <w:pStyle w:val="1"/>
        <w:rPr>
          <w:rFonts w:ascii="Adobe 고딕 Std B" w:eastAsia="Adobe 고딕 Std B" w:hAnsi="Adobe 고딕 Std B" w:hint="eastAsia"/>
        </w:rPr>
      </w:pPr>
      <w:r>
        <w:rPr>
          <w:rFonts w:ascii="Adobe 고딕 Std B" w:eastAsia="Adobe 고딕 Std B" w:hAnsi="Adobe 고딕 Std B" w:hint="eastAsia"/>
        </w:rPr>
        <w:t>결과물 분석</w:t>
      </w:r>
    </w:p>
    <w:p w:rsidR="002546B6" w:rsidRPr="002546B6" w:rsidRDefault="002546B6" w:rsidP="00D02977">
      <w:pPr>
        <w:rPr>
          <w:rFonts w:ascii="Adobe 고딕 Std B" w:eastAsia="Adobe 고딕 Std B" w:hAnsi="Adobe 고딕 Std B" w:hint="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E537993" wp14:editId="136BF723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271399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378" y="21542"/>
                <wp:lineTo x="21378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" t="874" r="1576" b="1322"/>
                    <a:stretch/>
                  </pic:blipFill>
                  <pic:spPr bwMode="auto">
                    <a:xfrm>
                      <a:off x="0" y="0"/>
                      <a:ext cx="271399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6B6" w:rsidRPr="002546B6" w:rsidRDefault="002546B6" w:rsidP="002546B6">
      <w:pPr>
        <w:pStyle w:val="afd"/>
        <w:numPr>
          <w:ilvl w:val="0"/>
          <w:numId w:val="18"/>
        </w:numPr>
        <w:ind w:leftChars="0"/>
      </w:pPr>
      <w:r>
        <w:rPr>
          <w:rFonts w:ascii="Adobe 고딕 Std B" w:eastAsia="Adobe 고딕 Std B" w:hAnsi="Adobe 고딕 Std B" w:hint="eastAsia"/>
        </w:rPr>
        <w:t>플레이 화면이다</w:t>
      </w:r>
    </w:p>
    <w:p w:rsidR="002546B6" w:rsidRPr="002546B6" w:rsidRDefault="002546B6" w:rsidP="002546B6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2546B6">
        <w:rPr>
          <w:rFonts w:ascii="Adobe 고딕 Std B" w:eastAsia="Adobe 고딕 Std B" w:hAnsi="Adobe 고딕 Std B" w:hint="eastAsia"/>
        </w:rPr>
        <w:t xml:space="preserve">캐릭터는 </w:t>
      </w:r>
      <w:proofErr w:type="spellStart"/>
      <w:r w:rsidRPr="002546B6">
        <w:rPr>
          <w:rFonts w:ascii="Adobe 고딕 Std B" w:eastAsia="Adobe 고딕 Std B" w:hAnsi="Adobe 고딕 Std B" w:hint="eastAsia"/>
        </w:rPr>
        <w:t>스포트</w:t>
      </w:r>
      <w:proofErr w:type="spellEnd"/>
      <w:r w:rsidRPr="002546B6">
        <w:rPr>
          <w:rFonts w:ascii="Adobe 고딕 Std B" w:eastAsia="Adobe 고딕 Std B" w:hAnsi="Adobe 고딕 Std B" w:hint="eastAsia"/>
        </w:rPr>
        <w:t xml:space="preserve"> 라이트를 </w:t>
      </w:r>
      <w:proofErr w:type="gramStart"/>
      <w:r w:rsidRPr="002546B6">
        <w:rPr>
          <w:rFonts w:ascii="Adobe 고딕 Std B" w:eastAsia="Adobe 고딕 Std B" w:hAnsi="Adobe 고딕 Std B" w:hint="eastAsia"/>
        </w:rPr>
        <w:t>받고있다</w:t>
      </w:r>
      <w:proofErr w:type="gramEnd"/>
      <w:r w:rsidRPr="002546B6">
        <w:rPr>
          <w:rFonts w:ascii="Adobe 고딕 Std B" w:eastAsia="Adobe 고딕 Std B" w:hAnsi="Adobe 고딕 Std B" w:hint="eastAsia"/>
        </w:rPr>
        <w:t xml:space="preserve"> </w:t>
      </w:r>
    </w:p>
    <w:p w:rsidR="002546B6" w:rsidRPr="002546B6" w:rsidRDefault="002546B6" w:rsidP="002546B6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2546B6">
        <w:rPr>
          <w:rFonts w:ascii="Adobe 고딕 Std B" w:eastAsia="Adobe 고딕 Std B" w:hAnsi="Adobe 고딕 Std B" w:hint="eastAsia"/>
        </w:rPr>
        <w:t xml:space="preserve">카메라는 계속 앞으로 </w:t>
      </w:r>
      <w:proofErr w:type="gramStart"/>
      <w:r w:rsidRPr="002546B6">
        <w:rPr>
          <w:rFonts w:ascii="Adobe 고딕 Std B" w:eastAsia="Adobe 고딕 Std B" w:hAnsi="Adobe 고딕 Std B" w:hint="eastAsia"/>
        </w:rPr>
        <w:t>이동하고있다</w:t>
      </w:r>
      <w:proofErr w:type="gramEnd"/>
    </w:p>
    <w:p w:rsidR="002546B6" w:rsidRPr="002546B6" w:rsidRDefault="002546B6" w:rsidP="002546B6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2546B6">
        <w:rPr>
          <w:rFonts w:ascii="Adobe 고딕 Std B" w:eastAsia="Adobe 고딕 Std B" w:hAnsi="Adobe 고딕 Std B" w:hint="eastAsia"/>
        </w:rPr>
        <w:t>카메라는 캐릭터 이동에 따라 같이 움직인다</w:t>
      </w:r>
    </w:p>
    <w:p w:rsidR="002546B6" w:rsidRPr="002546B6" w:rsidRDefault="002546B6" w:rsidP="002546B6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 w:rsidRPr="002546B6">
        <w:rPr>
          <w:rFonts w:ascii="Adobe 고딕 Std B" w:eastAsia="Adobe 고딕 Std B" w:hAnsi="Adobe 고딕 Std B" w:hint="eastAsia"/>
        </w:rPr>
        <w:t>장애물(나무,</w:t>
      </w:r>
      <w:r w:rsidRPr="002546B6">
        <w:rPr>
          <w:rFonts w:ascii="Adobe 고딕 Std B" w:eastAsia="Adobe 고딕 Std B" w:hAnsi="Adobe 고딕 Std B"/>
        </w:rPr>
        <w:t xml:space="preserve"> </w:t>
      </w:r>
      <w:r w:rsidRPr="002546B6">
        <w:rPr>
          <w:rFonts w:ascii="Adobe 고딕 Std B" w:eastAsia="Adobe 고딕 Std B" w:hAnsi="Adobe 고딕 Std B" w:hint="eastAsia"/>
        </w:rPr>
        <w:t>돌</w:t>
      </w:r>
      <w:r w:rsidRPr="002546B6">
        <w:rPr>
          <w:rFonts w:ascii="Adobe 고딕 Std B" w:eastAsia="Adobe 고딕 Std B" w:hAnsi="Adobe 고딕 Std B"/>
        </w:rPr>
        <w:t>)</w:t>
      </w:r>
      <w:r w:rsidRPr="002546B6">
        <w:rPr>
          <w:rFonts w:ascii="Adobe 고딕 Std B" w:eastAsia="Adobe 고딕 Std B" w:hAnsi="Adobe 고딕 Std B" w:hint="eastAsia"/>
        </w:rPr>
        <w:t xml:space="preserve">과 만나면 </w:t>
      </w:r>
      <w:proofErr w:type="gramStart"/>
      <w:r w:rsidRPr="002546B6">
        <w:rPr>
          <w:rFonts w:ascii="Adobe 고딕 Std B" w:eastAsia="Adobe 고딕 Std B" w:hAnsi="Adobe 고딕 Std B" w:hint="eastAsia"/>
        </w:rPr>
        <w:t>이동 할</w:t>
      </w:r>
      <w:proofErr w:type="gramEnd"/>
      <w:r w:rsidRPr="002546B6">
        <w:rPr>
          <w:rFonts w:ascii="Adobe 고딕 Std B" w:eastAsia="Adobe 고딕 Std B" w:hAnsi="Adobe 고딕 Std B" w:hint="eastAsia"/>
        </w:rPr>
        <w:t xml:space="preserve"> 수 없다</w:t>
      </w:r>
    </w:p>
    <w:p w:rsidR="002546B6" w:rsidRPr="002546B6" w:rsidRDefault="002546B6" w:rsidP="002546B6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 w:hint="eastAsia"/>
        </w:rPr>
      </w:pPr>
      <w:r w:rsidRPr="002546B6">
        <w:rPr>
          <w:rFonts w:ascii="Adobe 고딕 Std B" w:eastAsia="Adobe 고딕 Std B" w:hAnsi="Adobe 고딕 Std B" w:hint="eastAsia"/>
        </w:rPr>
        <w:t xml:space="preserve">차나 기차와 </w:t>
      </w:r>
      <w:proofErr w:type="spellStart"/>
      <w:r w:rsidRPr="002546B6">
        <w:rPr>
          <w:rFonts w:ascii="Adobe 고딕 Std B" w:eastAsia="Adobe 고딕 Std B" w:hAnsi="Adobe 고딕 Std B" w:hint="eastAsia"/>
        </w:rPr>
        <w:t>만나게되면</w:t>
      </w:r>
      <w:proofErr w:type="spellEnd"/>
      <w:r w:rsidRPr="002546B6">
        <w:rPr>
          <w:rFonts w:ascii="Adobe 고딕 Std B" w:eastAsia="Adobe 고딕 Std B" w:hAnsi="Adobe 고딕 Std B" w:hint="eastAsia"/>
        </w:rPr>
        <w:t xml:space="preserve"> 게임이 끝난다</w:t>
      </w:r>
    </w:p>
    <w:p w:rsidR="002546B6" w:rsidRDefault="002546B6" w:rsidP="002546B6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E8D3444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2791094" cy="3511550"/>
            <wp:effectExtent l="0" t="0" r="9525" b="0"/>
            <wp:wrapTight wrapText="bothSides">
              <wp:wrapPolygon edited="0">
                <wp:start x="0" y="0"/>
                <wp:lineTo x="0" y="21444"/>
                <wp:lineTo x="21526" y="21444"/>
                <wp:lineTo x="21526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094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dobe 고딕 Std B" w:eastAsia="Adobe 고딕 Std B" w:hAnsi="Adobe 고딕 Std B" w:hint="eastAsia"/>
        </w:rPr>
        <w:t>g</w:t>
      </w:r>
      <w:r>
        <w:rPr>
          <w:rFonts w:ascii="Adobe 고딕 Std B" w:eastAsia="Adobe 고딕 Std B" w:hAnsi="Adobe 고딕 Std B"/>
        </w:rPr>
        <w:t>ameover</w:t>
      </w:r>
      <w:proofErr w:type="spellEnd"/>
      <w:r>
        <w:rPr>
          <w:rFonts w:ascii="Adobe 고딕 Std B" w:eastAsia="Adobe 고딕 Std B" w:hAnsi="Adobe 고딕 Std B"/>
        </w:rPr>
        <w:t xml:space="preserve"> </w:t>
      </w:r>
      <w:r>
        <w:rPr>
          <w:rFonts w:ascii="Adobe 고딕 Std B" w:eastAsia="Adobe 고딕 Std B" w:hAnsi="Adobe 고딕 Std B" w:hint="eastAsia"/>
        </w:rPr>
        <w:t>화면이다</w:t>
      </w:r>
    </w:p>
    <w:p w:rsidR="002546B6" w:rsidRDefault="002546B6" w:rsidP="002546B6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>
        <w:rPr>
          <w:rFonts w:ascii="Adobe 고딕 Std B" w:eastAsia="Adobe 고딕 Std B" w:hAnsi="Adobe 고딕 Std B" w:hint="eastAsia"/>
        </w:rPr>
        <w:t>길을 건너던 중 차와 기차 중</w:t>
      </w:r>
      <w:r>
        <w:rPr>
          <w:rFonts w:ascii="Adobe 고딕 Std B" w:eastAsia="Adobe 고딕 Std B" w:hAnsi="Adobe 고딕 Std B"/>
        </w:rPr>
        <w:t xml:space="preserve"> </w:t>
      </w:r>
      <w:r>
        <w:rPr>
          <w:rFonts w:ascii="Adobe 고딕 Std B" w:eastAsia="Adobe 고딕 Std B" w:hAnsi="Adobe 고딕 Std B" w:hint="eastAsia"/>
        </w:rPr>
        <w:t>충돌하는 즉시 끝난다</w:t>
      </w:r>
    </w:p>
    <w:p w:rsidR="002546B6" w:rsidRDefault="002546B6" w:rsidP="002546B6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>
        <w:rPr>
          <w:rFonts w:ascii="Adobe 고딕 Std B" w:eastAsia="Adobe 고딕 Std B" w:hAnsi="Adobe 고딕 Std B" w:hint="eastAsia"/>
        </w:rPr>
        <w:t>캐릭터는 찌그러진다</w:t>
      </w:r>
    </w:p>
    <w:p w:rsidR="00403A73" w:rsidRDefault="00403A73" w:rsidP="00403A73">
      <w:pPr>
        <w:pStyle w:val="afd"/>
        <w:ind w:leftChars="0" w:left="1120"/>
        <w:rPr>
          <w:rFonts w:ascii="Adobe 고딕 Std B" w:eastAsia="Adobe 고딕 Std B" w:hAnsi="Adobe 고딕 Std B"/>
        </w:rPr>
      </w:pPr>
    </w:p>
    <w:p w:rsidR="00403A73" w:rsidRDefault="00403A73" w:rsidP="00403A73">
      <w:pPr>
        <w:pStyle w:val="afd"/>
        <w:ind w:leftChars="0" w:left="1120"/>
        <w:rPr>
          <w:rFonts w:ascii="Adobe 고딕 Std B" w:eastAsia="Adobe 고딕 Std B" w:hAnsi="Adobe 고딕 Std B"/>
        </w:rPr>
      </w:pPr>
    </w:p>
    <w:p w:rsidR="00403A73" w:rsidRDefault="00403A73" w:rsidP="00403A73">
      <w:pPr>
        <w:pStyle w:val="afd"/>
        <w:ind w:leftChars="0" w:left="1120"/>
        <w:rPr>
          <w:rFonts w:ascii="Adobe 고딕 Std B" w:eastAsia="Adobe 고딕 Std B" w:hAnsi="Adobe 고딕 Std B"/>
        </w:rPr>
      </w:pPr>
    </w:p>
    <w:p w:rsidR="00403A73" w:rsidRDefault="00403A73" w:rsidP="00403A73">
      <w:pPr>
        <w:pStyle w:val="afd"/>
        <w:ind w:leftChars="0" w:left="1120"/>
        <w:rPr>
          <w:rFonts w:ascii="Adobe 고딕 Std B" w:eastAsia="Adobe 고딕 Std B" w:hAnsi="Adobe 고딕 Std B"/>
        </w:rPr>
      </w:pPr>
    </w:p>
    <w:p w:rsidR="00403A73" w:rsidRDefault="00403A73" w:rsidP="00403A73">
      <w:pPr>
        <w:pStyle w:val="afd"/>
        <w:ind w:leftChars="0" w:left="1120"/>
        <w:rPr>
          <w:rFonts w:ascii="Adobe 고딕 Std B" w:eastAsia="Adobe 고딕 Std B" w:hAnsi="Adobe 고딕 Std B"/>
        </w:rPr>
      </w:pPr>
    </w:p>
    <w:p w:rsidR="00403A73" w:rsidRDefault="00403A73" w:rsidP="00403A73">
      <w:pPr>
        <w:pStyle w:val="afd"/>
        <w:ind w:leftChars="0" w:left="1120"/>
        <w:rPr>
          <w:rFonts w:ascii="Adobe 고딕 Std B" w:eastAsia="Adobe 고딕 Std B" w:hAnsi="Adobe 고딕 Std B"/>
        </w:rPr>
      </w:pPr>
    </w:p>
    <w:p w:rsidR="00403A73" w:rsidRDefault="00403A73" w:rsidP="00403A73">
      <w:pPr>
        <w:pStyle w:val="afd"/>
        <w:ind w:leftChars="0" w:left="1120"/>
        <w:rPr>
          <w:rFonts w:ascii="Adobe 고딕 Std B" w:eastAsia="Adobe 고딕 Std B" w:hAnsi="Adobe 고딕 Std B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358461E">
            <wp:simplePos x="0" y="0"/>
            <wp:positionH relativeFrom="margin">
              <wp:posOffset>38100</wp:posOffset>
            </wp:positionH>
            <wp:positionV relativeFrom="paragraph">
              <wp:posOffset>101600</wp:posOffset>
            </wp:positionV>
            <wp:extent cx="2884805" cy="3594100"/>
            <wp:effectExtent l="0" t="0" r="0" b="6350"/>
            <wp:wrapTight wrapText="bothSides">
              <wp:wrapPolygon edited="0">
                <wp:start x="0" y="0"/>
                <wp:lineTo x="0" y="21524"/>
                <wp:lineTo x="21396" y="21524"/>
                <wp:lineTo x="21396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3A73" w:rsidRDefault="00403A73" w:rsidP="00403A73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/>
        </w:rPr>
      </w:pPr>
      <w:r>
        <w:rPr>
          <w:rFonts w:ascii="Adobe 고딕 Std B" w:eastAsia="Adobe 고딕 Std B" w:hAnsi="Adobe 고딕 Std B" w:hint="eastAsia"/>
        </w:rPr>
        <w:t>1인칭 시점 화면이다</w:t>
      </w:r>
    </w:p>
    <w:p w:rsidR="00403A73" w:rsidRPr="00403A73" w:rsidRDefault="00403A73" w:rsidP="00403A73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 w:hint="eastAsia"/>
        </w:rPr>
      </w:pPr>
      <w:r>
        <w:rPr>
          <w:rFonts w:ascii="Adobe 고딕 Std B" w:eastAsia="Adobe 고딕 Std B" w:hAnsi="Adobe 고딕 Std B" w:hint="eastAsia"/>
        </w:rPr>
        <w:t>좌우로 카메라를 돌려가면 플레이 할 수 있다</w:t>
      </w:r>
      <w:bookmarkStart w:id="0" w:name="_GoBack"/>
      <w:bookmarkEnd w:id="0"/>
    </w:p>
    <w:p w:rsidR="00403A73" w:rsidRPr="002546B6" w:rsidRDefault="00403A73" w:rsidP="00403A73">
      <w:pPr>
        <w:pStyle w:val="afd"/>
        <w:numPr>
          <w:ilvl w:val="0"/>
          <w:numId w:val="18"/>
        </w:numPr>
        <w:ind w:leftChars="0"/>
        <w:rPr>
          <w:rFonts w:ascii="Adobe 고딕 Std B" w:eastAsia="Adobe 고딕 Std B" w:hAnsi="Adobe 고딕 Std B" w:hint="eastAsia"/>
        </w:rPr>
      </w:pPr>
      <w:r>
        <w:rPr>
          <w:rFonts w:ascii="Adobe 고딕 Std B" w:eastAsia="Adobe 고딕 Std B" w:hAnsi="Adobe 고딕 Std B" w:hint="eastAsia"/>
        </w:rPr>
        <w:t xml:space="preserve">1인칭 시점에서 죽으면 </w:t>
      </w:r>
      <w:r>
        <w:rPr>
          <w:rFonts w:ascii="Adobe 고딕 Std B" w:eastAsia="Adobe 고딕 Std B" w:hAnsi="Adobe 고딕 Std B"/>
        </w:rPr>
        <w:t>3</w:t>
      </w:r>
      <w:r>
        <w:rPr>
          <w:rFonts w:ascii="Adobe 고딕 Std B" w:eastAsia="Adobe 고딕 Std B" w:hAnsi="Adobe 고딕 Std B" w:hint="eastAsia"/>
        </w:rPr>
        <w:t>인칭 시점으로 돌아가 죽은 모습을 보여주며 끝나게 된다</w:t>
      </w:r>
    </w:p>
    <w:sectPr w:rsidR="00403A73" w:rsidRPr="002546B6" w:rsidSect="00CD50EB">
      <w:footerReference w:type="defaul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4F1" w:rsidRDefault="001B54F1" w:rsidP="00C6554A">
      <w:pPr>
        <w:spacing w:before="0" w:after="0" w:line="240" w:lineRule="auto"/>
      </w:pPr>
      <w:r>
        <w:separator/>
      </w:r>
    </w:p>
  </w:endnote>
  <w:endnote w:type="continuationSeparator" w:id="0">
    <w:p w:rsidR="001B54F1" w:rsidRDefault="001B54F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Pr="00083F7D" w:rsidRDefault="00ED7C44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 w:rsidR="00C502C8"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4F1" w:rsidRDefault="001B54F1" w:rsidP="00C6554A">
      <w:pPr>
        <w:spacing w:before="0" w:after="0" w:line="240" w:lineRule="auto"/>
      </w:pPr>
      <w:r>
        <w:separator/>
      </w:r>
    </w:p>
  </w:footnote>
  <w:footnote w:type="continuationSeparator" w:id="0">
    <w:p w:rsidR="001B54F1" w:rsidRDefault="001B54F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40A4461"/>
    <w:multiLevelType w:val="hybridMultilevel"/>
    <w:tmpl w:val="265614A2"/>
    <w:lvl w:ilvl="0" w:tplc="F1002F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4E4090B"/>
    <w:multiLevelType w:val="hybridMultilevel"/>
    <w:tmpl w:val="0D306C94"/>
    <w:lvl w:ilvl="0" w:tplc="82EE7708">
      <w:numFmt w:val="bullet"/>
      <w:lvlText w:val=""/>
      <w:lvlJc w:val="left"/>
      <w:pPr>
        <w:ind w:left="11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AC15AD3"/>
    <w:multiLevelType w:val="hybridMultilevel"/>
    <w:tmpl w:val="A7C0DC00"/>
    <w:lvl w:ilvl="0" w:tplc="6144E744">
      <w:numFmt w:val="bullet"/>
      <w:lvlText w:val=""/>
      <w:lvlJc w:val="left"/>
      <w:pPr>
        <w:ind w:left="11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EE7874"/>
    <w:multiLevelType w:val="hybridMultilevel"/>
    <w:tmpl w:val="2D1007DA"/>
    <w:lvl w:ilvl="0" w:tplc="71960870">
      <w:numFmt w:val="bullet"/>
      <w:lvlText w:val="&gt;"/>
      <w:lvlJc w:val="left"/>
      <w:pPr>
        <w:ind w:left="112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3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6C"/>
    <w:rsid w:val="00083F7D"/>
    <w:rsid w:val="001B54F1"/>
    <w:rsid w:val="001C0B6C"/>
    <w:rsid w:val="002546B6"/>
    <w:rsid w:val="002554CD"/>
    <w:rsid w:val="00293B83"/>
    <w:rsid w:val="002B4294"/>
    <w:rsid w:val="002C7719"/>
    <w:rsid w:val="00333D0D"/>
    <w:rsid w:val="00403A73"/>
    <w:rsid w:val="004C049F"/>
    <w:rsid w:val="005000E2"/>
    <w:rsid w:val="006A3CE7"/>
    <w:rsid w:val="0074311B"/>
    <w:rsid w:val="008735D6"/>
    <w:rsid w:val="00895603"/>
    <w:rsid w:val="00961E70"/>
    <w:rsid w:val="00BC058C"/>
    <w:rsid w:val="00C502C8"/>
    <w:rsid w:val="00C6554A"/>
    <w:rsid w:val="00CD50EB"/>
    <w:rsid w:val="00D02977"/>
    <w:rsid w:val="00E60B70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9125F"/>
  <w15:chartTrackingRefBased/>
  <w15:docId w15:val="{542F2135-287E-4134-AF06-AFCF11A0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1C0B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51456;&#54785;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보고서.dotx</Template>
  <TotalTime>64</TotalTime>
  <Pages>6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김준혁</dc:creator>
  <cp:keywords/>
  <dc:description/>
  <cp:lastModifiedBy>clswjffl@naver.com</cp:lastModifiedBy>
  <cp:revision>2</cp:revision>
  <dcterms:created xsi:type="dcterms:W3CDTF">2018-12-09T09:49:00Z</dcterms:created>
  <dcterms:modified xsi:type="dcterms:W3CDTF">2018-12-09T13:56:00Z</dcterms:modified>
</cp:coreProperties>
</file>